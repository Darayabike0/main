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2D147" w14:textId="29063634" w:rsidR="008C09B7" w:rsidRDefault="00364EF5">
      <w:pPr>
        <w:pStyle w:val="1"/>
        <w:rPr>
          <w:rFonts w:hint="cs"/>
        </w:rPr>
      </w:pPr>
      <w:r>
        <w:rPr>
          <w:rFonts w:cs="Tahoma" w:hint="cs"/>
          <w:bCs/>
          <w:szCs w:val="110"/>
        </w:rPr>
        <w:t>Repair work [</w:t>
      </w:r>
      <w:r>
        <w:rPr>
          <w:rFonts w:cs="Tahoma" w:hint="cs"/>
          <w:bCs/>
          <w:szCs w:val="110"/>
          <w:cs/>
        </w:rPr>
        <w:t>งานซ่อม</w:t>
      </w:r>
      <w:r>
        <w:rPr>
          <w:rFonts w:cs="Tahoma" w:hint="cs"/>
          <w:bCs/>
          <w:szCs w:val="110"/>
        </w:rPr>
        <w:t>]</w:t>
      </w:r>
    </w:p>
    <w:p w14:paraId="29DD467F" w14:textId="45E03049" w:rsidR="008C09B7" w:rsidRDefault="00C92482" w:rsidP="00C92482">
      <w:pPr>
        <w:pStyle w:val="2"/>
      </w:pPr>
      <w:r>
        <w:rPr>
          <w:rFonts w:hint="cs"/>
        </w:rPr>
        <w:t xml:space="preserve">DALAYAR </w:t>
      </w:r>
    </w:p>
    <w:p w14:paraId="796B6FFE" w14:textId="77777777" w:rsidR="00783656" w:rsidRPr="00783656" w:rsidRDefault="00783656" w:rsidP="00783656">
      <w:pPr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b/>
          <w:bCs/>
          <w:color w:val="auto"/>
          <w:kern w:val="36"/>
          <w:sz w:val="48"/>
          <w:szCs w:val="48"/>
          <w:lang w:val="en-US" w:eastAsia="en-US"/>
        </w:rPr>
      </w:pPr>
      <w:r w:rsidRPr="00783656">
        <w:rPr>
          <w:rFonts w:ascii="Tahoma" w:eastAsia="Times New Roman" w:hAnsi="Tahoma" w:cs="Tahoma"/>
          <w:b/>
          <w:bCs/>
          <w:color w:val="auto"/>
          <w:kern w:val="36"/>
          <w:sz w:val="48"/>
          <w:szCs w:val="48"/>
          <w:cs/>
          <w:lang w:val="en-US" w:eastAsia="en-US"/>
        </w:rPr>
        <w:t xml:space="preserve">แผนแม่บทระบบ </w:t>
      </w:r>
      <w:r w:rsidRPr="00783656">
        <w:rPr>
          <w:rFonts w:ascii="Tahoma" w:eastAsia="Times New Roman" w:hAnsi="Tahoma" w:cs="Tahoma"/>
          <w:b/>
          <w:bCs/>
          <w:color w:val="auto"/>
          <w:kern w:val="36"/>
          <w:sz w:val="48"/>
          <w:szCs w:val="48"/>
          <w:lang w:val="en-US" w:eastAsia="en-US"/>
        </w:rPr>
        <w:t xml:space="preserve">CRM "DALAYAR </w:t>
      </w:r>
      <w:proofErr w:type="spellStart"/>
      <w:r w:rsidRPr="00783656">
        <w:rPr>
          <w:rFonts w:ascii="Tahoma" w:eastAsia="Times New Roman" w:hAnsi="Tahoma" w:cs="Tahoma"/>
          <w:b/>
          <w:bCs/>
          <w:color w:val="auto"/>
          <w:kern w:val="36"/>
          <w:sz w:val="48"/>
          <w:szCs w:val="48"/>
          <w:lang w:val="en-US" w:eastAsia="en-US"/>
        </w:rPr>
        <w:t>SpotFix</w:t>
      </w:r>
      <w:proofErr w:type="spellEnd"/>
      <w:r w:rsidRPr="00783656">
        <w:rPr>
          <w:rFonts w:ascii="Tahoma" w:eastAsia="Times New Roman" w:hAnsi="Tahoma" w:cs="Tahoma"/>
          <w:b/>
          <w:bCs/>
          <w:color w:val="auto"/>
          <w:kern w:val="36"/>
          <w:sz w:val="48"/>
          <w:szCs w:val="48"/>
          <w:lang w:val="en-US" w:eastAsia="en-US"/>
        </w:rPr>
        <w:t xml:space="preserve"> Pro": </w:t>
      </w:r>
      <w:r w:rsidRPr="00783656">
        <w:rPr>
          <w:rFonts w:ascii="Tahoma" w:eastAsia="Times New Roman" w:hAnsi="Tahoma" w:cs="Tahoma"/>
          <w:b/>
          <w:bCs/>
          <w:color w:val="auto"/>
          <w:kern w:val="36"/>
          <w:sz w:val="48"/>
          <w:szCs w:val="48"/>
          <w:cs/>
          <w:lang w:val="en-US" w:eastAsia="en-US"/>
        </w:rPr>
        <w:t>การบูรณาการปรัชญา "เจ้าป่า" สู่ความเป็นเลิศด้านบริการ</w:t>
      </w:r>
    </w:p>
    <w:p w14:paraId="29B46EA4" w14:textId="77777777" w:rsidR="00783656" w:rsidRPr="00783656" w:rsidRDefault="00783656" w:rsidP="00783656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auto"/>
          <w:sz w:val="36"/>
          <w:szCs w:val="36"/>
          <w:lang w:val="en-US" w:eastAsia="en-US"/>
        </w:rPr>
      </w:pPr>
      <w:r w:rsidRPr="00783656">
        <w:rPr>
          <w:rFonts w:ascii="Tahoma" w:eastAsia="Times New Roman" w:hAnsi="Tahoma" w:cs="Tahoma"/>
          <w:b/>
          <w:bCs/>
          <w:color w:val="auto"/>
          <w:sz w:val="36"/>
          <w:szCs w:val="36"/>
          <w:cs/>
          <w:lang w:val="en-US" w:eastAsia="en-US"/>
        </w:rPr>
        <w:t>1. บทนำ: จากปรัชญาสู่แพลตฟอร์มบริการ</w:t>
      </w:r>
    </w:p>
    <w:p w14:paraId="0A055DBA" w14:textId="77777777" w:rsidR="00783656" w:rsidRPr="00783656" w:rsidRDefault="00783656" w:rsidP="0078365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</w:pP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 xml:space="preserve">วิสัยทัศน์ของ 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DALAYAR Bicycle Lifestyle Company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>ในการเป็นแบรนด์จักรยานไฟฟ้าอัจฉริยะที่ลูกค้าไว้วางใจได้ในคุณภาพและนวัตกรรมนั้น จำเป็นต้องได้รับการค้ำจุนโดยกลยุทธ์บริการหลังการขายที่เป็นเลิศ สิ่งนี้สะท้อนผ่านค่านิยมหลักขององค์กร ได้แก่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</w:t>
      </w:r>
      <w:r w:rsidRPr="00783656">
        <w:rPr>
          <w:rFonts w:ascii="Tahoma" w:eastAsia="Times New Roman" w:hAnsi="Tahoma" w:cs="Tahoma"/>
          <w:b/>
          <w:bCs/>
          <w:color w:val="auto"/>
          <w:sz w:val="24"/>
          <w:szCs w:val="24"/>
          <w:cs/>
          <w:lang w:val="en-US" w:eastAsia="en-US"/>
        </w:rPr>
        <w:t>ความชัดเจน (</w:t>
      </w:r>
      <w:r w:rsidRPr="00783656">
        <w:rPr>
          <w:rFonts w:ascii="Tahoma" w:eastAsia="Times New Roman" w:hAnsi="Tahoma" w:cs="Tahoma"/>
          <w:b/>
          <w:bCs/>
          <w:color w:val="auto"/>
          <w:sz w:val="24"/>
          <w:szCs w:val="24"/>
          <w:lang w:val="en-US" w:eastAsia="en-US"/>
        </w:rPr>
        <w:t>Clarity)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>ในทุกกระบวนการ และ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</w:t>
      </w:r>
      <w:r w:rsidRPr="00783656">
        <w:rPr>
          <w:rFonts w:ascii="Tahoma" w:eastAsia="Times New Roman" w:hAnsi="Tahoma" w:cs="Tahoma"/>
          <w:b/>
          <w:bCs/>
          <w:color w:val="auto"/>
          <w:sz w:val="24"/>
          <w:szCs w:val="24"/>
          <w:cs/>
          <w:lang w:val="en-US" w:eastAsia="en-US"/>
        </w:rPr>
        <w:t>ความเชื่อใจ (</w:t>
      </w:r>
      <w:r w:rsidRPr="00783656">
        <w:rPr>
          <w:rFonts w:ascii="Tahoma" w:eastAsia="Times New Roman" w:hAnsi="Tahoma" w:cs="Tahoma"/>
          <w:b/>
          <w:bCs/>
          <w:color w:val="auto"/>
          <w:sz w:val="24"/>
          <w:szCs w:val="24"/>
          <w:lang w:val="en-US" w:eastAsia="en-US"/>
        </w:rPr>
        <w:t>Trust)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>ที่สร้างขึ้นจากมาตรฐานที่ตรวจสอบได้ การจะบรรลุเป้าหมายดังกล่าวจำเป็นต้องมีระบบที่เป็นมากกว่าเครื่องมือ แต่ต้องเป็นหัวใจสำคัญในการขับเคลื่อนกลยุทธ์สู่การเป็นผู้นำตลาดและการวางตำแหน่งบริการระดับพรีเมียม</w:t>
      </w:r>
    </w:p>
    <w:p w14:paraId="0AE95B60" w14:textId="77777777" w:rsidR="00783656" w:rsidRPr="00783656" w:rsidRDefault="00783656" w:rsidP="0078365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</w:pP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>เอกสารฉบับนี้จึงมีวัตถุประสงค์เพื่อนำเสนอแผนสถาปัตยกรรมของระบบบริหารจัดการลูกค้าสัมพันธ์ (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CRM)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>ที่มีชื่อว่า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</w:t>
      </w:r>
      <w:r w:rsidRPr="00783656">
        <w:rPr>
          <w:rFonts w:ascii="Tahoma" w:eastAsia="Times New Roman" w:hAnsi="Tahoma" w:cs="Tahoma"/>
          <w:b/>
          <w:bCs/>
          <w:color w:val="auto"/>
          <w:sz w:val="24"/>
          <w:szCs w:val="24"/>
          <w:lang w:val="en-US" w:eastAsia="en-US"/>
        </w:rPr>
        <w:t xml:space="preserve">"DALAYAR </w:t>
      </w:r>
      <w:proofErr w:type="spellStart"/>
      <w:r w:rsidRPr="00783656">
        <w:rPr>
          <w:rFonts w:ascii="Tahoma" w:eastAsia="Times New Roman" w:hAnsi="Tahoma" w:cs="Tahoma"/>
          <w:b/>
          <w:bCs/>
          <w:color w:val="auto"/>
          <w:sz w:val="24"/>
          <w:szCs w:val="24"/>
          <w:lang w:val="en-US" w:eastAsia="en-US"/>
        </w:rPr>
        <w:t>SpotFix</w:t>
      </w:r>
      <w:proofErr w:type="spellEnd"/>
      <w:r w:rsidRPr="00783656">
        <w:rPr>
          <w:rFonts w:ascii="Tahoma" w:eastAsia="Times New Roman" w:hAnsi="Tahoma" w:cs="Tahoma"/>
          <w:b/>
          <w:bCs/>
          <w:color w:val="auto"/>
          <w:sz w:val="24"/>
          <w:szCs w:val="24"/>
          <w:lang w:val="en-US" w:eastAsia="en-US"/>
        </w:rPr>
        <w:t xml:space="preserve"> Pro – </w:t>
      </w:r>
      <w:r w:rsidRPr="00783656">
        <w:rPr>
          <w:rFonts w:ascii="Tahoma" w:eastAsia="Times New Roman" w:hAnsi="Tahoma" w:cs="Tahoma"/>
          <w:b/>
          <w:bCs/>
          <w:color w:val="auto"/>
          <w:sz w:val="24"/>
          <w:szCs w:val="24"/>
          <w:cs/>
          <w:lang w:val="en-US" w:eastAsia="en-US"/>
        </w:rPr>
        <w:t>ซ่อมจุดสำคัญ คืนความมั่นใจ"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>ระบบนี้ไม่ได้เป็นเพียงแพลตฟอร์มบันทึกข้อมูล แต่เป็นเครื่องมือเชิงกลยุทธ์ที่ถูกออกแบบมาเพื่อแปลปรัชญา "เจ้าป่า" อันเป็นเอกลักษณ์ขององค์กร ให้กลายเป็นกระบวนการทำงานที่จับต้องได้ ชัดเจน และสามารถตรวจสอบได้ในทุกขั้นตอน ตั้งแต่การรับรถเข้ารับบริการจนถึงการส่งมอบคืนลูกค้า</w:t>
      </w:r>
    </w:p>
    <w:p w14:paraId="35632B32" w14:textId="77777777" w:rsidR="00783656" w:rsidRPr="00783656" w:rsidRDefault="00783656" w:rsidP="0078365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</w:pP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 xml:space="preserve">ก่อนที่จะลงลึกในรายละเอียดทางเทคนิคของระบบ การทำความเข้าใจหลักการที่เป็นรากฐานสำคัญของ </w:t>
      </w:r>
      <w:proofErr w:type="spellStart"/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>SpotFix</w:t>
      </w:r>
      <w:proofErr w:type="spellEnd"/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Pro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>ถือเป็นสิ่งจำเป็น นั่นคือการถอดรหัสปรัชญา "เจ้าป่า" และนำมาประยุกต์ใช้ในบริบทของสถาปัตยกรรมระบบบริการสมัยใหม่</w:t>
      </w:r>
    </w:p>
    <w:p w14:paraId="387CF548" w14:textId="77777777" w:rsidR="00783656" w:rsidRPr="00783656" w:rsidRDefault="00783656" w:rsidP="00783656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auto"/>
          <w:sz w:val="36"/>
          <w:szCs w:val="36"/>
          <w:lang w:val="en-US" w:eastAsia="en-US"/>
        </w:rPr>
      </w:pPr>
      <w:r w:rsidRPr="00783656">
        <w:rPr>
          <w:rFonts w:ascii="Tahoma" w:eastAsia="Times New Roman" w:hAnsi="Tahoma" w:cs="Tahoma"/>
          <w:b/>
          <w:bCs/>
          <w:color w:val="auto"/>
          <w:sz w:val="36"/>
          <w:szCs w:val="36"/>
          <w:cs/>
          <w:lang w:val="en-US" w:eastAsia="en-US"/>
        </w:rPr>
        <w:t>2. รากฐานทางความคิด: ปรัชญา "เจ้าป่า" ในบริบทของระบบบริการ</w:t>
      </w:r>
    </w:p>
    <w:p w14:paraId="2CDA9603" w14:textId="77777777" w:rsidR="00783656" w:rsidRPr="00783656" w:rsidRDefault="00783656" w:rsidP="0078365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</w:pP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 xml:space="preserve">ปรัชญา "เจ้าป่า" สำหรับ 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DALAYAR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 xml:space="preserve">ไม่ใช่แนวคิดเชิงนามธรรม แต่เป็นกรอบการดำเนินงานที่กำหนดมาตรฐานความเป็นมืออาชีพและความเป็นผู้นำขององค์กร ระบบ 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DALAYAR </w:t>
      </w:r>
      <w:proofErr w:type="spellStart"/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>SpotFix</w:t>
      </w:r>
      <w:proofErr w:type="spellEnd"/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Pro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>คือภาพสะท้อนที่ชัดเจนที่สุดของปรัชญานี้ โดยเปลี่ยนหลักการที่ทรงพลังให้กลายเป็นฟังก์ชันการทำงานที่วัดผลได้ เพื่อสร้าง "อาณาเขตที่ลูกค้าไว้วางใจ" ผ่านบริการที่เหนือกว่า</w:t>
      </w:r>
    </w:p>
    <w:p w14:paraId="58B9B62C" w14:textId="77777777" w:rsidR="00783656" w:rsidRPr="00783656" w:rsidRDefault="00783656" w:rsidP="0078365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</w:pP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>หลักการ 4 ข้อของภาวะผู้นำแบบ "เจ้าป่า" ได้ถูกนำมาเป็นแกนหลักในการออกแบบระบบ ดังนี้</w:t>
      </w:r>
    </w:p>
    <w:p w14:paraId="678EA1F4" w14:textId="77777777" w:rsidR="00783656" w:rsidRPr="00783656" w:rsidRDefault="00783656" w:rsidP="007836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</w:pPr>
      <w:r w:rsidRPr="00783656">
        <w:rPr>
          <w:rFonts w:ascii="Tahoma" w:eastAsia="Times New Roman" w:hAnsi="Tahoma" w:cs="Tahoma"/>
          <w:b/>
          <w:bCs/>
          <w:color w:val="auto"/>
          <w:sz w:val="24"/>
          <w:szCs w:val="24"/>
          <w:cs/>
          <w:lang w:val="en-US" w:eastAsia="en-US"/>
        </w:rPr>
        <w:t>นิ่ง แต่ไม่เฉื่อย: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 xml:space="preserve">เจ้าป่าไม่เคลื่อนไหวอย่างไร้จุดหมาย แต่รอจังหวะที่เหมาะสมที่สุด ในเชิงธุรกิจหมายถึงการตัดสินใจที่แม่นยำโดยอาศัยข้อมูลที่ครบถ้วน ระบบ </w:t>
      </w:r>
      <w:proofErr w:type="spellStart"/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>SpotFix</w:t>
      </w:r>
      <w:proofErr w:type="spellEnd"/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Pro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 xml:space="preserve">สนับสนุนหลักการนี้โดยการบังคับใช้กระบวนการที่รัดกุม เพื่อให้แน่ใจว่าช่างเทคนิคจะดำเนินการโดยอ้างอิงจากข้อมูลการวินิจฉัยที่สมบูรณ์จาก 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Checklist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>มาตรฐาน แทนที่จะด่วนสรุปจากรายงานเบื้องต้นของลูกค้า นี่คือหัวใจของการรอจังหวะที่เหมาะสมเพื่อลงมือปฏิบัติ</w:t>
      </w:r>
    </w:p>
    <w:p w14:paraId="65E80406" w14:textId="77777777" w:rsidR="00783656" w:rsidRPr="00783656" w:rsidRDefault="00783656" w:rsidP="007836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</w:pPr>
      <w:r w:rsidRPr="00783656">
        <w:rPr>
          <w:rFonts w:ascii="Tahoma" w:eastAsia="Times New Roman" w:hAnsi="Tahoma" w:cs="Tahoma"/>
          <w:b/>
          <w:bCs/>
          <w:color w:val="auto"/>
          <w:sz w:val="24"/>
          <w:szCs w:val="24"/>
          <w:cs/>
          <w:lang w:val="en-US" w:eastAsia="en-US"/>
        </w:rPr>
        <w:t>เด็ดขาด แต่ไม่ดุดัน: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 xml:space="preserve">การสื่อสารของเจ้าป่าชัดเจนเพื่อประกาศอาณาเขต ไม่ใช่เพื่อข่มขู่ ระบบ 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CRM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 xml:space="preserve">นำหลักการนี้มาใช้ผ่านการแจ้งเตือนอัตโนมัติและเอกสารที่เป็นมาตรฐาน เช่น การส่งใบเสนอราคาผ่าน 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LINE OA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>หรือการออกใบรับรองดิจิทัล ซึ่งสร้างการสื่อสารที่ชัดเจน เป็นระบบ และลดความคลุมเครือที่อาจเกิดจากการสื่อสารโดยบุคคล</w:t>
      </w:r>
    </w:p>
    <w:p w14:paraId="10EF5A16" w14:textId="77777777" w:rsidR="00783656" w:rsidRPr="00783656" w:rsidRDefault="00783656" w:rsidP="007836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</w:pPr>
      <w:r w:rsidRPr="00783656">
        <w:rPr>
          <w:rFonts w:ascii="Tahoma" w:eastAsia="Times New Roman" w:hAnsi="Tahoma" w:cs="Tahoma"/>
          <w:b/>
          <w:bCs/>
          <w:color w:val="auto"/>
          <w:sz w:val="24"/>
          <w:szCs w:val="24"/>
          <w:cs/>
          <w:lang w:val="en-US" w:eastAsia="en-US"/>
        </w:rPr>
        <w:t>ปกป้อง แต่ไม่ครอบงำ: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 xml:space="preserve">เจ้าป่าสร้างความไว้วางใจให้ฝูง ไม่ใช่ควบคุมด้วยความกลัว ระบบ </w:t>
      </w:r>
      <w:proofErr w:type="spellStart"/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>SpotFix</w:t>
      </w:r>
      <w:proofErr w:type="spellEnd"/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Pro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>สร้างระบบที่น่าเชื่อถือให้ทั้งลูกค้าและทีมงาน โดยสร้างความโปร่งใสในทุกขั้นตอน ลูกค้าสามารถตรวจสอบสถานะและประวัติการซ่อมได้ ขณะที่ทีมงานสามารถทำงานได้อย่างมั่นใจภายใต้กระบวนการที่เป็นมาตรฐานเดียวกัน</w:t>
      </w:r>
    </w:p>
    <w:p w14:paraId="495FB3CA" w14:textId="77777777" w:rsidR="00783656" w:rsidRPr="00783656" w:rsidRDefault="00783656" w:rsidP="007836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</w:pPr>
      <w:r w:rsidRPr="00783656">
        <w:rPr>
          <w:rFonts w:ascii="Tahoma" w:eastAsia="Times New Roman" w:hAnsi="Tahoma" w:cs="Tahoma"/>
          <w:b/>
          <w:bCs/>
          <w:color w:val="auto"/>
          <w:sz w:val="24"/>
          <w:szCs w:val="24"/>
          <w:cs/>
          <w:lang w:val="en-US" w:eastAsia="en-US"/>
        </w:rPr>
        <w:t>ยึดหลัก ไม่ยึดอารมณ์: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 xml:space="preserve">ผู้นำที่แท้จริงยึดมั่นในหลักการ ไม่หวั่นไหวตามกระแส ในบริบทของบริการ นี่คือการยึดมั่นในมาตรฐานความปลอดภัยและความเป็นมืออาชีพ ระบบ 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CRM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 xml:space="preserve">จะบังคับใช้กระบวนการและ 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Checklist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>ที่เป็นมาตรฐานเดียวกันสำหรับทุกเคส เพื่อให้มั่นใจว่าคุณภาพการบริการจะสม่ำเสมอและเป็นไปตามหลักการที่บริษัทกำหนด</w:t>
      </w:r>
    </w:p>
    <w:p w14:paraId="77813641" w14:textId="77777777" w:rsidR="00783656" w:rsidRPr="00783656" w:rsidRDefault="00783656" w:rsidP="0078365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</w:pP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 xml:space="preserve">คำกล่าวของ 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CEO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>ที่ว่า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</w:t>
      </w:r>
      <w:r w:rsidRPr="00783656">
        <w:rPr>
          <w:rFonts w:ascii="Tahoma" w:eastAsia="Times New Roman" w:hAnsi="Tahoma" w:cs="Tahoma"/>
          <w:b/>
          <w:bCs/>
          <w:color w:val="auto"/>
          <w:sz w:val="24"/>
          <w:szCs w:val="24"/>
          <w:cs/>
          <w:lang w:val="en-US" w:eastAsia="en-US"/>
        </w:rPr>
        <w:t>“จงทำให้ทุกระบบที่คุณสร้าง พูดแทนความเป็นมืออาชีพของคุณ”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 xml:space="preserve">ได้ตอกย้ำว่า </w:t>
      </w:r>
      <w:proofErr w:type="spellStart"/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>SpotFix</w:t>
      </w:r>
      <w:proofErr w:type="spellEnd"/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Pro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 xml:space="preserve">ไม่ใช่แค่ซอฟต์แวร์ แต่เป็นเครื่องมือสำคัญในการสร้างความไว้วางใจและสื่อสารความเป็นมืออาชีพของ 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DALAYAR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 xml:space="preserve">ไปสู่ลูกค้า หลักการเหล่านี้จึงได้ถูกนำมาออกแบบเป็นโครงสร้างหลักของระบบ 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CRM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>ที่จะกล่าวถึงในลำดับถัดไป</w:t>
      </w:r>
    </w:p>
    <w:p w14:paraId="330B4EB4" w14:textId="77777777" w:rsidR="00783656" w:rsidRPr="00783656" w:rsidRDefault="00783656" w:rsidP="00783656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auto"/>
          <w:sz w:val="36"/>
          <w:szCs w:val="36"/>
          <w:lang w:val="en-US" w:eastAsia="en-US"/>
        </w:rPr>
      </w:pPr>
      <w:r w:rsidRPr="00783656">
        <w:rPr>
          <w:rFonts w:ascii="Tahoma" w:eastAsia="Times New Roman" w:hAnsi="Tahoma" w:cs="Tahoma"/>
          <w:b/>
          <w:bCs/>
          <w:color w:val="auto"/>
          <w:sz w:val="36"/>
          <w:szCs w:val="36"/>
          <w:cs/>
          <w:lang w:val="en-US" w:eastAsia="en-US"/>
        </w:rPr>
        <w:t xml:space="preserve">3. สถาปัตยกรรมระบบ: องค์ประกอบหลักของ </w:t>
      </w:r>
      <w:r w:rsidRPr="00783656">
        <w:rPr>
          <w:rFonts w:ascii="Tahoma" w:eastAsia="Times New Roman" w:hAnsi="Tahoma" w:cs="Tahoma"/>
          <w:b/>
          <w:bCs/>
          <w:color w:val="auto"/>
          <w:sz w:val="36"/>
          <w:szCs w:val="36"/>
          <w:lang w:val="en-US" w:eastAsia="en-US"/>
        </w:rPr>
        <w:t xml:space="preserve">DALAYAR </w:t>
      </w:r>
      <w:proofErr w:type="spellStart"/>
      <w:r w:rsidRPr="00783656">
        <w:rPr>
          <w:rFonts w:ascii="Tahoma" w:eastAsia="Times New Roman" w:hAnsi="Tahoma" w:cs="Tahoma"/>
          <w:b/>
          <w:bCs/>
          <w:color w:val="auto"/>
          <w:sz w:val="36"/>
          <w:szCs w:val="36"/>
          <w:lang w:val="en-US" w:eastAsia="en-US"/>
        </w:rPr>
        <w:t>SpotFix</w:t>
      </w:r>
      <w:proofErr w:type="spellEnd"/>
      <w:r w:rsidRPr="00783656">
        <w:rPr>
          <w:rFonts w:ascii="Tahoma" w:eastAsia="Times New Roman" w:hAnsi="Tahoma" w:cs="Tahoma"/>
          <w:b/>
          <w:bCs/>
          <w:color w:val="auto"/>
          <w:sz w:val="36"/>
          <w:szCs w:val="36"/>
          <w:lang w:val="en-US" w:eastAsia="en-US"/>
        </w:rPr>
        <w:t xml:space="preserve"> Pro</w:t>
      </w:r>
    </w:p>
    <w:p w14:paraId="53D7293B" w14:textId="77777777" w:rsidR="00783656" w:rsidRPr="00783656" w:rsidRDefault="00783656" w:rsidP="0078365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</w:pP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 xml:space="preserve">สถาปัตยกรรมของระบบ 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DALAYAR </w:t>
      </w:r>
      <w:proofErr w:type="spellStart"/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>SpotFix</w:t>
      </w:r>
      <w:proofErr w:type="spellEnd"/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Pro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>ถูกออกแบบให้เป็นสถาปัตยกรรมเชิงบริการ (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Service-Oriented Architecture)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>ซึ่งประกอบด้วยองค์ประกอบแบบโมดูล (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Modular Components)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 xml:space="preserve">ที่ทำงานประสานกันอย่างลงตัว เพื่อบริหารจัดการข้อมูลและกระบวนการบริการซ่อมบำรุงตั้งแต่ต้นจนจบอย่างเป็นระบบและครบวงจร โดยระบบถูกออกแบบให้สามารถเชื่อมต่อกับเครื่องมือของ 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Microsoft Ecosystem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 xml:space="preserve">เช่น 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Microsoft Forms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 xml:space="preserve">สำหรับการบันทึกข้อมูล, 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Power Automate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 xml:space="preserve">สำหรับการสร้างรายงาน 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PDF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 xml:space="preserve">อัตโนมัติ และ 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SharePoint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>สำหรับการจัดเก็บเอกสารอย่างปลอดภัย</w:t>
      </w:r>
    </w:p>
    <w:p w14:paraId="00558E1C" w14:textId="77777777" w:rsidR="00783656" w:rsidRPr="00783656" w:rsidRDefault="00783656" w:rsidP="0078365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</w:pP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>องค์ประกอบหลักของระบบประกอบด้วย 7 โมดูลสำคัญ ดังตารางต่อไปนี้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2933"/>
        <w:gridCol w:w="4846"/>
      </w:tblGrid>
      <w:tr w:rsidR="00783656" w:rsidRPr="00783656" w14:paraId="01165BCD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97B32" w14:textId="77777777" w:rsidR="00783656" w:rsidRPr="00783656" w:rsidRDefault="00783656" w:rsidP="0078365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auto"/>
                <w:sz w:val="24"/>
                <w:szCs w:val="24"/>
                <w:lang w:val="en-US" w:eastAsia="en-US"/>
              </w:rPr>
            </w:pPr>
            <w:r w:rsidRPr="00783656">
              <w:rPr>
                <w:rFonts w:ascii="Tahoma" w:eastAsia="Times New Roman" w:hAnsi="Tahoma" w:cs="Tahoma"/>
                <w:color w:val="auto"/>
                <w:sz w:val="24"/>
                <w:szCs w:val="24"/>
                <w:cs/>
                <w:lang w:val="en-US" w:eastAsia="en-US"/>
              </w:rPr>
              <w:t>โมดูล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821C1" w14:textId="77777777" w:rsidR="00783656" w:rsidRPr="00783656" w:rsidRDefault="00783656" w:rsidP="0078365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auto"/>
                <w:sz w:val="24"/>
                <w:szCs w:val="24"/>
                <w:lang w:val="en-US" w:eastAsia="en-US"/>
              </w:rPr>
            </w:pPr>
            <w:r w:rsidRPr="00783656">
              <w:rPr>
                <w:rFonts w:ascii="Tahoma" w:eastAsia="Times New Roman" w:hAnsi="Tahoma" w:cs="Tahoma"/>
                <w:color w:val="auto"/>
                <w:sz w:val="24"/>
                <w:szCs w:val="24"/>
                <w:cs/>
                <w:lang w:val="en-US" w:eastAsia="en-US"/>
              </w:rPr>
              <w:t>ฟังก์ชันหลัก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3C340" w14:textId="77777777" w:rsidR="00783656" w:rsidRPr="00783656" w:rsidRDefault="00783656" w:rsidP="0078365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auto"/>
                <w:sz w:val="24"/>
                <w:szCs w:val="24"/>
                <w:lang w:val="en-US" w:eastAsia="en-US"/>
              </w:rPr>
            </w:pPr>
            <w:r w:rsidRPr="00783656">
              <w:rPr>
                <w:rFonts w:ascii="Tahoma" w:eastAsia="Times New Roman" w:hAnsi="Tahoma" w:cs="Tahoma"/>
                <w:color w:val="auto"/>
                <w:sz w:val="24"/>
                <w:szCs w:val="24"/>
                <w:cs/>
                <w:lang w:val="en-US" w:eastAsia="en-US"/>
              </w:rPr>
              <w:t>บทบาทเชิงกลยุทธ์ (สนับสนุนปรัชญา "เจ้าป่า")</w:t>
            </w:r>
          </w:p>
        </w:tc>
      </w:tr>
      <w:tr w:rsidR="00783656" w:rsidRPr="00783656" w14:paraId="01DB78BD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C6A04" w14:textId="77777777" w:rsidR="00783656" w:rsidRPr="00783656" w:rsidRDefault="00783656" w:rsidP="0078365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auto"/>
                <w:sz w:val="24"/>
                <w:szCs w:val="24"/>
                <w:lang w:val="en-US" w:eastAsia="en-US"/>
              </w:rPr>
            </w:pPr>
            <w:r w:rsidRPr="00783656">
              <w:rPr>
                <w:rFonts w:ascii="Tahoma" w:eastAsia="Times New Roman" w:hAnsi="Tahoma" w:cs="Tahoma"/>
                <w:b/>
                <w:bCs/>
                <w:color w:val="auto"/>
                <w:sz w:val="24"/>
                <w:szCs w:val="24"/>
                <w:cs/>
                <w:lang w:val="en-US" w:eastAsia="en-US"/>
              </w:rPr>
              <w:t>ลูกค้า (</w:t>
            </w:r>
            <w:r w:rsidRPr="00783656">
              <w:rPr>
                <w:rFonts w:ascii="Tahoma" w:eastAsia="Times New Roman" w:hAnsi="Tahoma" w:cs="Tahoma"/>
                <w:b/>
                <w:bCs/>
                <w:color w:val="auto"/>
                <w:sz w:val="24"/>
                <w:szCs w:val="24"/>
                <w:lang w:val="en-US" w:eastAsia="en-US"/>
              </w:rPr>
              <w:t>Customer)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BEB2E" w14:textId="77777777" w:rsidR="00783656" w:rsidRPr="00783656" w:rsidRDefault="00783656" w:rsidP="0078365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auto"/>
                <w:sz w:val="24"/>
                <w:szCs w:val="24"/>
                <w:lang w:val="en-US" w:eastAsia="en-US"/>
              </w:rPr>
            </w:pPr>
            <w:r w:rsidRPr="00783656">
              <w:rPr>
                <w:rFonts w:ascii="Tahoma" w:eastAsia="Times New Roman" w:hAnsi="Tahoma" w:cs="Tahoma"/>
                <w:color w:val="auto"/>
                <w:sz w:val="24"/>
                <w:szCs w:val="24"/>
                <w:cs/>
                <w:lang w:val="en-US" w:eastAsia="en-US"/>
              </w:rPr>
              <w:t>จัดการข้อมูลลูกค้า, ประวัติการติดต่อ และการใช้บริการทั้งหมด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A0CD8" w14:textId="77777777" w:rsidR="00783656" w:rsidRPr="00783656" w:rsidRDefault="00783656" w:rsidP="0078365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auto"/>
                <w:sz w:val="24"/>
                <w:szCs w:val="24"/>
                <w:lang w:val="en-US" w:eastAsia="en-US"/>
              </w:rPr>
            </w:pPr>
            <w:r w:rsidRPr="00783656">
              <w:rPr>
                <w:rFonts w:ascii="Tahoma" w:eastAsia="Times New Roman" w:hAnsi="Tahoma" w:cs="Tahoma"/>
                <w:color w:val="auto"/>
                <w:sz w:val="24"/>
                <w:szCs w:val="24"/>
                <w:cs/>
                <w:lang w:val="en-US" w:eastAsia="en-US"/>
              </w:rPr>
              <w:t>สร้าง "</w:t>
            </w:r>
            <w:r w:rsidRPr="00783656">
              <w:rPr>
                <w:rFonts w:ascii="Tahoma" w:eastAsia="Times New Roman" w:hAnsi="Tahoma" w:cs="Tahoma"/>
                <w:color w:val="auto"/>
                <w:sz w:val="24"/>
                <w:szCs w:val="24"/>
                <w:lang w:val="en-US" w:eastAsia="en-US"/>
              </w:rPr>
              <w:t xml:space="preserve">Single Source of Truth" </w:t>
            </w:r>
            <w:r w:rsidRPr="00783656">
              <w:rPr>
                <w:rFonts w:ascii="Tahoma" w:eastAsia="Times New Roman" w:hAnsi="Tahoma" w:cs="Tahoma"/>
                <w:color w:val="auto"/>
                <w:sz w:val="24"/>
                <w:szCs w:val="24"/>
                <w:cs/>
                <w:lang w:val="en-US" w:eastAsia="en-US"/>
              </w:rPr>
              <w:t>สำหรับทุกปฏิสัมพันธ์ของลูกค้า ช่วยให้การบริการเชิงรุกและการสื่อสารเป็นไปอย่างแม่นยำ ซึ่งเป็นรากฐานของการสร้าง</w:t>
            </w:r>
            <w:r w:rsidRPr="00783656">
              <w:rPr>
                <w:rFonts w:ascii="Tahoma" w:eastAsia="Times New Roman" w:hAnsi="Tahoma" w:cs="Tahoma"/>
                <w:color w:val="auto"/>
                <w:sz w:val="24"/>
                <w:szCs w:val="24"/>
                <w:lang w:val="en-US" w:eastAsia="en-US"/>
              </w:rPr>
              <w:t xml:space="preserve"> </w:t>
            </w:r>
            <w:r w:rsidRPr="00783656">
              <w:rPr>
                <w:rFonts w:ascii="Tahoma" w:eastAsia="Times New Roman" w:hAnsi="Tahoma" w:cs="Tahoma"/>
                <w:b/>
                <w:bCs/>
                <w:color w:val="auto"/>
                <w:sz w:val="24"/>
                <w:szCs w:val="24"/>
                <w:cs/>
                <w:lang w:val="en-US" w:eastAsia="en-US"/>
              </w:rPr>
              <w:t>ความเชื่อใจ (</w:t>
            </w:r>
            <w:r w:rsidRPr="00783656">
              <w:rPr>
                <w:rFonts w:ascii="Tahoma" w:eastAsia="Times New Roman" w:hAnsi="Tahoma" w:cs="Tahoma"/>
                <w:b/>
                <w:bCs/>
                <w:color w:val="auto"/>
                <w:sz w:val="24"/>
                <w:szCs w:val="24"/>
                <w:lang w:val="en-US" w:eastAsia="en-US"/>
              </w:rPr>
              <w:t>Trust)</w:t>
            </w:r>
            <w:r w:rsidRPr="00783656">
              <w:rPr>
                <w:rFonts w:ascii="Tahoma" w:eastAsia="Times New Roman" w:hAnsi="Tahoma" w:cs="Tahoma"/>
                <w:color w:val="auto"/>
                <w:sz w:val="24"/>
                <w:szCs w:val="24"/>
                <w:lang w:val="en-US" w:eastAsia="en-US"/>
              </w:rPr>
              <w:t xml:space="preserve"> </w:t>
            </w:r>
            <w:r w:rsidRPr="00783656">
              <w:rPr>
                <w:rFonts w:ascii="Tahoma" w:eastAsia="Times New Roman" w:hAnsi="Tahoma" w:cs="Tahoma"/>
                <w:color w:val="auto"/>
                <w:sz w:val="24"/>
                <w:szCs w:val="24"/>
                <w:cs/>
                <w:lang w:val="en-US" w:eastAsia="en-US"/>
              </w:rPr>
              <w:t>ในระยะยาว</w:t>
            </w:r>
          </w:p>
        </w:tc>
      </w:tr>
      <w:tr w:rsidR="00783656" w:rsidRPr="00783656" w14:paraId="12E10CB4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39BF6" w14:textId="77777777" w:rsidR="00783656" w:rsidRPr="00783656" w:rsidRDefault="00783656" w:rsidP="0078365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auto"/>
                <w:sz w:val="24"/>
                <w:szCs w:val="24"/>
                <w:lang w:val="en-US" w:eastAsia="en-US"/>
              </w:rPr>
            </w:pPr>
            <w:r w:rsidRPr="00783656">
              <w:rPr>
                <w:rFonts w:ascii="Tahoma" w:eastAsia="Times New Roman" w:hAnsi="Tahoma" w:cs="Tahoma"/>
                <w:b/>
                <w:bCs/>
                <w:color w:val="auto"/>
                <w:sz w:val="24"/>
                <w:szCs w:val="24"/>
                <w:cs/>
                <w:lang w:val="en-US" w:eastAsia="en-US"/>
              </w:rPr>
              <w:t>รถ/อุปกรณ์ (</w:t>
            </w:r>
            <w:r w:rsidRPr="00783656">
              <w:rPr>
                <w:rFonts w:ascii="Tahoma" w:eastAsia="Times New Roman" w:hAnsi="Tahoma" w:cs="Tahoma"/>
                <w:b/>
                <w:bCs/>
                <w:color w:val="auto"/>
                <w:sz w:val="24"/>
                <w:szCs w:val="24"/>
                <w:lang w:val="en-US" w:eastAsia="en-US"/>
              </w:rPr>
              <w:t>Asset)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31A24" w14:textId="77777777" w:rsidR="00783656" w:rsidRPr="00783656" w:rsidRDefault="00783656" w:rsidP="0078365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auto"/>
                <w:sz w:val="24"/>
                <w:szCs w:val="24"/>
                <w:lang w:val="en-US" w:eastAsia="en-US"/>
              </w:rPr>
            </w:pPr>
            <w:r w:rsidRPr="00783656">
              <w:rPr>
                <w:rFonts w:ascii="Tahoma" w:eastAsia="Times New Roman" w:hAnsi="Tahoma" w:cs="Tahoma"/>
                <w:color w:val="auto"/>
                <w:sz w:val="24"/>
                <w:szCs w:val="24"/>
                <w:cs/>
                <w:lang w:val="en-US" w:eastAsia="en-US"/>
              </w:rPr>
              <w:t>บันทึกข้อมูลจำเพาะของยานพาหนะแต่ละคัน และติดตามประวัติการซ่อมบำรุงทั้งหมด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EA588" w14:textId="77777777" w:rsidR="00783656" w:rsidRPr="00783656" w:rsidRDefault="00783656" w:rsidP="0078365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auto"/>
                <w:sz w:val="24"/>
                <w:szCs w:val="24"/>
                <w:lang w:val="en-US" w:eastAsia="en-US"/>
              </w:rPr>
            </w:pPr>
            <w:r w:rsidRPr="00783656">
              <w:rPr>
                <w:rFonts w:ascii="Tahoma" w:eastAsia="Times New Roman" w:hAnsi="Tahoma" w:cs="Tahoma"/>
                <w:color w:val="auto"/>
                <w:sz w:val="24"/>
                <w:szCs w:val="24"/>
                <w:cs/>
                <w:lang w:val="en-US" w:eastAsia="en-US"/>
              </w:rPr>
              <w:t>สร้างประวัติที่ตรวจสอบย้อนหลังได้ ทำให้การวินิจฉัยแม่นยำและสร้าง</w:t>
            </w:r>
            <w:r w:rsidRPr="00783656">
              <w:rPr>
                <w:rFonts w:ascii="Tahoma" w:eastAsia="Times New Roman" w:hAnsi="Tahoma" w:cs="Tahoma"/>
                <w:color w:val="auto"/>
                <w:sz w:val="24"/>
                <w:szCs w:val="24"/>
                <w:lang w:val="en-US" w:eastAsia="en-US"/>
              </w:rPr>
              <w:t xml:space="preserve"> </w:t>
            </w:r>
            <w:r w:rsidRPr="00783656">
              <w:rPr>
                <w:rFonts w:ascii="Tahoma" w:eastAsia="Times New Roman" w:hAnsi="Tahoma" w:cs="Tahoma"/>
                <w:b/>
                <w:bCs/>
                <w:color w:val="auto"/>
                <w:sz w:val="24"/>
                <w:szCs w:val="24"/>
                <w:cs/>
                <w:lang w:val="en-US" w:eastAsia="en-US"/>
              </w:rPr>
              <w:t>ความเชื่อใจ (</w:t>
            </w:r>
            <w:r w:rsidRPr="00783656">
              <w:rPr>
                <w:rFonts w:ascii="Tahoma" w:eastAsia="Times New Roman" w:hAnsi="Tahoma" w:cs="Tahoma"/>
                <w:b/>
                <w:bCs/>
                <w:color w:val="auto"/>
                <w:sz w:val="24"/>
                <w:szCs w:val="24"/>
                <w:lang w:val="en-US" w:eastAsia="en-US"/>
              </w:rPr>
              <w:t>Trust)</w:t>
            </w:r>
            <w:r w:rsidRPr="00783656">
              <w:rPr>
                <w:rFonts w:ascii="Tahoma" w:eastAsia="Times New Roman" w:hAnsi="Tahoma" w:cs="Tahoma"/>
                <w:color w:val="auto"/>
                <w:sz w:val="24"/>
                <w:szCs w:val="24"/>
                <w:lang w:val="en-US" w:eastAsia="en-US"/>
              </w:rPr>
              <w:t xml:space="preserve"> </w:t>
            </w:r>
            <w:r w:rsidRPr="00783656">
              <w:rPr>
                <w:rFonts w:ascii="Tahoma" w:eastAsia="Times New Roman" w:hAnsi="Tahoma" w:cs="Tahoma"/>
                <w:color w:val="auto"/>
                <w:sz w:val="24"/>
                <w:szCs w:val="24"/>
                <w:cs/>
                <w:lang w:val="en-US" w:eastAsia="en-US"/>
              </w:rPr>
              <w:t>ให้กับลูกค้า</w:t>
            </w:r>
          </w:p>
        </w:tc>
      </w:tr>
      <w:tr w:rsidR="00783656" w:rsidRPr="00783656" w14:paraId="4BD498C9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11501" w14:textId="77777777" w:rsidR="00783656" w:rsidRPr="00783656" w:rsidRDefault="00783656" w:rsidP="0078365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auto"/>
                <w:sz w:val="24"/>
                <w:szCs w:val="24"/>
                <w:lang w:val="en-US" w:eastAsia="en-US"/>
              </w:rPr>
            </w:pPr>
            <w:r w:rsidRPr="00783656">
              <w:rPr>
                <w:rFonts w:ascii="Tahoma" w:eastAsia="Times New Roman" w:hAnsi="Tahoma" w:cs="Tahoma"/>
                <w:b/>
                <w:bCs/>
                <w:color w:val="auto"/>
                <w:sz w:val="24"/>
                <w:szCs w:val="24"/>
                <w:cs/>
                <w:lang w:val="en-US" w:eastAsia="en-US"/>
              </w:rPr>
              <w:t>งานซ่อม (</w:t>
            </w:r>
            <w:r w:rsidRPr="00783656">
              <w:rPr>
                <w:rFonts w:ascii="Tahoma" w:eastAsia="Times New Roman" w:hAnsi="Tahoma" w:cs="Tahoma"/>
                <w:b/>
                <w:bCs/>
                <w:color w:val="auto"/>
                <w:sz w:val="24"/>
                <w:szCs w:val="24"/>
                <w:lang w:val="en-US" w:eastAsia="en-US"/>
              </w:rPr>
              <w:t>Repair Job)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FA95F" w14:textId="77777777" w:rsidR="00783656" w:rsidRPr="00783656" w:rsidRDefault="00783656" w:rsidP="0078365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auto"/>
                <w:sz w:val="24"/>
                <w:szCs w:val="24"/>
                <w:lang w:val="en-US" w:eastAsia="en-US"/>
              </w:rPr>
            </w:pPr>
            <w:r w:rsidRPr="00783656">
              <w:rPr>
                <w:rFonts w:ascii="Tahoma" w:eastAsia="Times New Roman" w:hAnsi="Tahoma" w:cs="Tahoma"/>
                <w:color w:val="auto"/>
                <w:sz w:val="24"/>
                <w:szCs w:val="24"/>
                <w:cs/>
                <w:lang w:val="en-US" w:eastAsia="en-US"/>
              </w:rPr>
              <w:t>บริหารจัดการกระบวนการซ่อมตั้งแต่การเปิดใบงาน, มอบหมายช่าง, บันทึกการทำงาน จนถึงปิดงาน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16B78" w14:textId="77777777" w:rsidR="00783656" w:rsidRPr="00783656" w:rsidRDefault="00783656" w:rsidP="0078365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auto"/>
                <w:sz w:val="24"/>
                <w:szCs w:val="24"/>
                <w:lang w:val="en-US" w:eastAsia="en-US"/>
              </w:rPr>
            </w:pPr>
            <w:r w:rsidRPr="00783656">
              <w:rPr>
                <w:rFonts w:ascii="Tahoma" w:eastAsia="Times New Roman" w:hAnsi="Tahoma" w:cs="Tahoma"/>
                <w:color w:val="auto"/>
                <w:sz w:val="24"/>
                <w:szCs w:val="24"/>
                <w:cs/>
                <w:lang w:val="en-US" w:eastAsia="en-US"/>
              </w:rPr>
              <w:t>บังคับใช้กระบวนการที่เป็นมาตรฐานเดียวกันสำหรับทุกเคส เพื่อให้ลูกค้าทุกคนได้รับบริการคุณภาพสูงที่ไม่ขึ้นอยู่กับดุลยพินิจส่วนบุคคล ซึ่งสอดคล้องกับหลัก</w:t>
            </w:r>
            <w:r w:rsidRPr="00783656">
              <w:rPr>
                <w:rFonts w:ascii="Tahoma" w:eastAsia="Times New Roman" w:hAnsi="Tahoma" w:cs="Tahoma"/>
                <w:color w:val="auto"/>
                <w:sz w:val="24"/>
                <w:szCs w:val="24"/>
                <w:lang w:val="en-US" w:eastAsia="en-US"/>
              </w:rPr>
              <w:t xml:space="preserve"> </w:t>
            </w:r>
            <w:r w:rsidRPr="00783656">
              <w:rPr>
                <w:rFonts w:ascii="Tahoma" w:eastAsia="Times New Roman" w:hAnsi="Tahoma" w:cs="Tahoma"/>
                <w:b/>
                <w:bCs/>
                <w:color w:val="auto"/>
                <w:sz w:val="24"/>
                <w:szCs w:val="24"/>
                <w:cs/>
                <w:lang w:val="en-US" w:eastAsia="en-US"/>
              </w:rPr>
              <w:t>ยึดหลัก ไม่ยึดอารมณ์</w:t>
            </w:r>
          </w:p>
        </w:tc>
      </w:tr>
      <w:tr w:rsidR="00783656" w:rsidRPr="00783656" w14:paraId="3D1DD729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627B8" w14:textId="77777777" w:rsidR="00783656" w:rsidRPr="00783656" w:rsidRDefault="00783656" w:rsidP="0078365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auto"/>
                <w:sz w:val="24"/>
                <w:szCs w:val="24"/>
                <w:lang w:val="en-US" w:eastAsia="en-US"/>
              </w:rPr>
            </w:pPr>
            <w:r w:rsidRPr="00783656">
              <w:rPr>
                <w:rFonts w:ascii="Tahoma" w:eastAsia="Times New Roman" w:hAnsi="Tahoma" w:cs="Tahoma"/>
                <w:b/>
                <w:bCs/>
                <w:color w:val="auto"/>
                <w:sz w:val="24"/>
                <w:szCs w:val="24"/>
                <w:cs/>
                <w:lang w:val="en-US" w:eastAsia="en-US"/>
              </w:rPr>
              <w:t>ใบเสนอราคา (</w:t>
            </w:r>
            <w:r w:rsidRPr="00783656">
              <w:rPr>
                <w:rFonts w:ascii="Tahoma" w:eastAsia="Times New Roman" w:hAnsi="Tahoma" w:cs="Tahoma"/>
                <w:b/>
                <w:bCs/>
                <w:color w:val="auto"/>
                <w:sz w:val="24"/>
                <w:szCs w:val="24"/>
                <w:lang w:val="en-US" w:eastAsia="en-US"/>
              </w:rPr>
              <w:t>Quotation)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E895F" w14:textId="77777777" w:rsidR="00783656" w:rsidRPr="00783656" w:rsidRDefault="00783656" w:rsidP="0078365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auto"/>
                <w:sz w:val="24"/>
                <w:szCs w:val="24"/>
                <w:lang w:val="en-US" w:eastAsia="en-US"/>
              </w:rPr>
            </w:pPr>
            <w:r w:rsidRPr="00783656">
              <w:rPr>
                <w:rFonts w:ascii="Tahoma" w:eastAsia="Times New Roman" w:hAnsi="Tahoma" w:cs="Tahoma"/>
                <w:color w:val="auto"/>
                <w:sz w:val="24"/>
                <w:szCs w:val="24"/>
                <w:cs/>
                <w:lang w:val="en-US" w:eastAsia="en-US"/>
              </w:rPr>
              <w:t>สร้าง, ส่ง และติดตามสถานะใบเสนอราคา พร้อมระบบอนุมัติออนไลน์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8DEF3" w14:textId="77777777" w:rsidR="00783656" w:rsidRPr="00783656" w:rsidRDefault="00783656" w:rsidP="0078365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auto"/>
                <w:sz w:val="24"/>
                <w:szCs w:val="24"/>
                <w:lang w:val="en-US" w:eastAsia="en-US"/>
              </w:rPr>
            </w:pPr>
            <w:r w:rsidRPr="00783656">
              <w:rPr>
                <w:rFonts w:ascii="Tahoma" w:eastAsia="Times New Roman" w:hAnsi="Tahoma" w:cs="Tahoma"/>
                <w:color w:val="auto"/>
                <w:sz w:val="24"/>
                <w:szCs w:val="24"/>
                <w:cs/>
                <w:lang w:val="en-US" w:eastAsia="en-US"/>
              </w:rPr>
              <w:t>ทำให้กระบวนการอนุมัติโปร่งใสและรวดเร็ว แสดงถึงการตัดสินใจที่</w:t>
            </w:r>
            <w:r w:rsidRPr="00783656">
              <w:rPr>
                <w:rFonts w:ascii="Tahoma" w:eastAsia="Times New Roman" w:hAnsi="Tahoma" w:cs="Tahoma"/>
                <w:color w:val="auto"/>
                <w:sz w:val="24"/>
                <w:szCs w:val="24"/>
                <w:lang w:val="en-US" w:eastAsia="en-US"/>
              </w:rPr>
              <w:t xml:space="preserve"> </w:t>
            </w:r>
            <w:r w:rsidRPr="00783656">
              <w:rPr>
                <w:rFonts w:ascii="Tahoma" w:eastAsia="Times New Roman" w:hAnsi="Tahoma" w:cs="Tahoma"/>
                <w:b/>
                <w:bCs/>
                <w:color w:val="auto"/>
                <w:sz w:val="24"/>
                <w:szCs w:val="24"/>
                <w:cs/>
                <w:lang w:val="en-US" w:eastAsia="en-US"/>
              </w:rPr>
              <w:t>เด็ดขาด แต่ไม่ดุดัน</w:t>
            </w:r>
            <w:r w:rsidRPr="00783656">
              <w:rPr>
                <w:rFonts w:ascii="Tahoma" w:eastAsia="Times New Roman" w:hAnsi="Tahoma" w:cs="Tahoma"/>
                <w:color w:val="auto"/>
                <w:sz w:val="24"/>
                <w:szCs w:val="24"/>
                <w:lang w:val="en-US" w:eastAsia="en-US"/>
              </w:rPr>
              <w:t xml:space="preserve"> </w:t>
            </w:r>
            <w:r w:rsidRPr="00783656">
              <w:rPr>
                <w:rFonts w:ascii="Tahoma" w:eastAsia="Times New Roman" w:hAnsi="Tahoma" w:cs="Tahoma"/>
                <w:color w:val="auto"/>
                <w:sz w:val="24"/>
                <w:szCs w:val="24"/>
                <w:cs/>
                <w:lang w:val="en-US" w:eastAsia="en-US"/>
              </w:rPr>
              <w:t>ผ่านเอกสารที่เป็นทางการและตรวจสอบได้</w:t>
            </w:r>
          </w:p>
        </w:tc>
      </w:tr>
      <w:tr w:rsidR="00783656" w:rsidRPr="00783656" w14:paraId="24BDAAD6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4134A" w14:textId="77777777" w:rsidR="00783656" w:rsidRPr="00783656" w:rsidRDefault="00783656" w:rsidP="0078365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auto"/>
                <w:sz w:val="24"/>
                <w:szCs w:val="24"/>
                <w:lang w:val="en-US" w:eastAsia="en-US"/>
              </w:rPr>
            </w:pPr>
            <w:r w:rsidRPr="00783656">
              <w:rPr>
                <w:rFonts w:ascii="Tahoma" w:eastAsia="Times New Roman" w:hAnsi="Tahoma" w:cs="Tahoma"/>
                <w:b/>
                <w:bCs/>
                <w:color w:val="auto"/>
                <w:sz w:val="24"/>
                <w:szCs w:val="24"/>
                <w:cs/>
                <w:lang w:val="en-US" w:eastAsia="en-US"/>
              </w:rPr>
              <w:t>ใบรับรอง (</w:t>
            </w:r>
            <w:r w:rsidRPr="00783656">
              <w:rPr>
                <w:rFonts w:ascii="Tahoma" w:eastAsia="Times New Roman" w:hAnsi="Tahoma" w:cs="Tahoma"/>
                <w:b/>
                <w:bCs/>
                <w:color w:val="auto"/>
                <w:sz w:val="24"/>
                <w:szCs w:val="24"/>
                <w:lang w:val="en-US" w:eastAsia="en-US"/>
              </w:rPr>
              <w:t>Certificate)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4DE18" w14:textId="77777777" w:rsidR="00783656" w:rsidRPr="00783656" w:rsidRDefault="00783656" w:rsidP="0078365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auto"/>
                <w:sz w:val="24"/>
                <w:szCs w:val="24"/>
                <w:lang w:val="en-US" w:eastAsia="en-US"/>
              </w:rPr>
            </w:pPr>
            <w:r w:rsidRPr="00783656">
              <w:rPr>
                <w:rFonts w:ascii="Tahoma" w:eastAsia="Times New Roman" w:hAnsi="Tahoma" w:cs="Tahoma"/>
                <w:color w:val="auto"/>
                <w:sz w:val="24"/>
                <w:szCs w:val="24"/>
                <w:cs/>
                <w:lang w:val="en-US" w:eastAsia="en-US"/>
              </w:rPr>
              <w:t>สร้างใบรับรองการซ่อมในรูปแบบดิจิทัล (</w:t>
            </w:r>
            <w:r w:rsidRPr="00783656">
              <w:rPr>
                <w:rFonts w:ascii="Tahoma" w:eastAsia="Times New Roman" w:hAnsi="Tahoma" w:cs="Tahoma"/>
                <w:color w:val="auto"/>
                <w:sz w:val="24"/>
                <w:szCs w:val="24"/>
                <w:lang w:val="en-US" w:eastAsia="en-US"/>
              </w:rPr>
              <w:t xml:space="preserve">PDF) </w:t>
            </w:r>
            <w:r w:rsidRPr="00783656">
              <w:rPr>
                <w:rFonts w:ascii="Tahoma" w:eastAsia="Times New Roman" w:hAnsi="Tahoma" w:cs="Tahoma"/>
                <w:color w:val="auto"/>
                <w:sz w:val="24"/>
                <w:szCs w:val="24"/>
                <w:cs/>
                <w:lang w:val="en-US" w:eastAsia="en-US"/>
              </w:rPr>
              <w:t xml:space="preserve">พร้อม </w:t>
            </w:r>
            <w:r w:rsidRPr="00783656">
              <w:rPr>
                <w:rFonts w:ascii="Tahoma" w:eastAsia="Times New Roman" w:hAnsi="Tahoma" w:cs="Tahoma"/>
                <w:color w:val="auto"/>
                <w:sz w:val="24"/>
                <w:szCs w:val="24"/>
                <w:lang w:val="en-US" w:eastAsia="en-US"/>
              </w:rPr>
              <w:t xml:space="preserve">QR Code </w:t>
            </w:r>
            <w:r w:rsidRPr="00783656">
              <w:rPr>
                <w:rFonts w:ascii="Tahoma" w:eastAsia="Times New Roman" w:hAnsi="Tahoma" w:cs="Tahoma"/>
                <w:color w:val="auto"/>
                <w:sz w:val="24"/>
                <w:szCs w:val="24"/>
                <w:cs/>
                <w:lang w:val="en-US" w:eastAsia="en-US"/>
              </w:rPr>
              <w:t>สำหรับการตรวจสอบ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8FAE4" w14:textId="77777777" w:rsidR="00783656" w:rsidRPr="00783656" w:rsidRDefault="00783656" w:rsidP="0078365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auto"/>
                <w:sz w:val="24"/>
                <w:szCs w:val="24"/>
                <w:lang w:val="en-US" w:eastAsia="en-US"/>
              </w:rPr>
            </w:pPr>
            <w:r w:rsidRPr="00783656">
              <w:rPr>
                <w:rFonts w:ascii="Tahoma" w:eastAsia="Times New Roman" w:hAnsi="Tahoma" w:cs="Tahoma"/>
                <w:color w:val="auto"/>
                <w:sz w:val="24"/>
                <w:szCs w:val="24"/>
                <w:cs/>
                <w:lang w:val="en-US" w:eastAsia="en-US"/>
              </w:rPr>
              <w:t>เป็นหลักฐานที่จับต้องได้ของคุณภาพและมาตรฐานการซ่อม ช่วยเสริมสร้าง</w:t>
            </w:r>
            <w:r w:rsidRPr="00783656">
              <w:rPr>
                <w:rFonts w:ascii="Tahoma" w:eastAsia="Times New Roman" w:hAnsi="Tahoma" w:cs="Tahoma"/>
                <w:color w:val="auto"/>
                <w:sz w:val="24"/>
                <w:szCs w:val="24"/>
                <w:lang w:val="en-US" w:eastAsia="en-US"/>
              </w:rPr>
              <w:t xml:space="preserve"> </w:t>
            </w:r>
            <w:r w:rsidRPr="00783656">
              <w:rPr>
                <w:rFonts w:ascii="Tahoma" w:eastAsia="Times New Roman" w:hAnsi="Tahoma" w:cs="Tahoma"/>
                <w:b/>
                <w:bCs/>
                <w:color w:val="auto"/>
                <w:sz w:val="24"/>
                <w:szCs w:val="24"/>
                <w:cs/>
                <w:lang w:val="en-US" w:eastAsia="en-US"/>
              </w:rPr>
              <w:t>ความเชื่อใจ (</w:t>
            </w:r>
            <w:r w:rsidRPr="00783656">
              <w:rPr>
                <w:rFonts w:ascii="Tahoma" w:eastAsia="Times New Roman" w:hAnsi="Tahoma" w:cs="Tahoma"/>
                <w:b/>
                <w:bCs/>
                <w:color w:val="auto"/>
                <w:sz w:val="24"/>
                <w:szCs w:val="24"/>
                <w:lang w:val="en-US" w:eastAsia="en-US"/>
              </w:rPr>
              <w:t>Trust)</w:t>
            </w:r>
            <w:r w:rsidRPr="00783656">
              <w:rPr>
                <w:rFonts w:ascii="Tahoma" w:eastAsia="Times New Roman" w:hAnsi="Tahoma" w:cs="Tahoma"/>
                <w:color w:val="auto"/>
                <w:sz w:val="24"/>
                <w:szCs w:val="24"/>
                <w:lang w:val="en-US" w:eastAsia="en-US"/>
              </w:rPr>
              <w:t xml:space="preserve"> </w:t>
            </w:r>
            <w:r w:rsidRPr="00783656">
              <w:rPr>
                <w:rFonts w:ascii="Tahoma" w:eastAsia="Times New Roman" w:hAnsi="Tahoma" w:cs="Tahoma"/>
                <w:color w:val="auto"/>
                <w:sz w:val="24"/>
                <w:szCs w:val="24"/>
                <w:cs/>
                <w:lang w:val="en-US" w:eastAsia="en-US"/>
              </w:rPr>
              <w:t>อย่างเป็นรูปธรรม</w:t>
            </w:r>
          </w:p>
        </w:tc>
      </w:tr>
      <w:tr w:rsidR="00783656" w:rsidRPr="00783656" w14:paraId="4C7432E0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F9B74" w14:textId="77777777" w:rsidR="00783656" w:rsidRPr="00783656" w:rsidRDefault="00783656" w:rsidP="0078365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auto"/>
                <w:sz w:val="24"/>
                <w:szCs w:val="24"/>
                <w:lang w:val="en-US" w:eastAsia="en-US"/>
              </w:rPr>
            </w:pPr>
            <w:r w:rsidRPr="00783656">
              <w:rPr>
                <w:rFonts w:ascii="Tahoma" w:eastAsia="Times New Roman" w:hAnsi="Tahoma" w:cs="Tahoma"/>
                <w:b/>
                <w:bCs/>
                <w:color w:val="auto"/>
                <w:sz w:val="24"/>
                <w:szCs w:val="24"/>
                <w:cs/>
                <w:lang w:val="en-US" w:eastAsia="en-US"/>
              </w:rPr>
              <w:t>แจ้งเตือน (</w:t>
            </w:r>
            <w:r w:rsidRPr="00783656">
              <w:rPr>
                <w:rFonts w:ascii="Tahoma" w:eastAsia="Times New Roman" w:hAnsi="Tahoma" w:cs="Tahoma"/>
                <w:b/>
                <w:bCs/>
                <w:color w:val="auto"/>
                <w:sz w:val="24"/>
                <w:szCs w:val="24"/>
                <w:lang w:val="en-US" w:eastAsia="en-US"/>
              </w:rPr>
              <w:t>Notification)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B7519" w14:textId="77777777" w:rsidR="00783656" w:rsidRPr="00783656" w:rsidRDefault="00783656" w:rsidP="0078365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auto"/>
                <w:sz w:val="24"/>
                <w:szCs w:val="24"/>
                <w:lang w:val="en-US" w:eastAsia="en-US"/>
              </w:rPr>
            </w:pPr>
            <w:r w:rsidRPr="00783656">
              <w:rPr>
                <w:rFonts w:ascii="Tahoma" w:eastAsia="Times New Roman" w:hAnsi="Tahoma" w:cs="Tahoma"/>
                <w:color w:val="auto"/>
                <w:sz w:val="24"/>
                <w:szCs w:val="24"/>
                <w:cs/>
                <w:lang w:val="en-US" w:eastAsia="en-US"/>
              </w:rPr>
              <w:t xml:space="preserve">ระบบส่งการแจ้งเตือนอัตโนมัติผ่านช่องทางต่างๆ เช่น </w:t>
            </w:r>
            <w:r w:rsidRPr="00783656">
              <w:rPr>
                <w:rFonts w:ascii="Tahoma" w:eastAsia="Times New Roman" w:hAnsi="Tahoma" w:cs="Tahoma"/>
                <w:color w:val="auto"/>
                <w:sz w:val="24"/>
                <w:szCs w:val="24"/>
                <w:lang w:val="en-US" w:eastAsia="en-US"/>
              </w:rPr>
              <w:t>LINE OA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8369E" w14:textId="77777777" w:rsidR="00783656" w:rsidRPr="00783656" w:rsidRDefault="00783656" w:rsidP="0078365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auto"/>
                <w:sz w:val="24"/>
                <w:szCs w:val="24"/>
                <w:lang w:val="en-US" w:eastAsia="en-US"/>
              </w:rPr>
            </w:pPr>
            <w:r w:rsidRPr="00783656">
              <w:rPr>
                <w:rFonts w:ascii="Tahoma" w:eastAsia="Times New Roman" w:hAnsi="Tahoma" w:cs="Tahoma"/>
                <w:color w:val="auto"/>
                <w:sz w:val="24"/>
                <w:szCs w:val="24"/>
                <w:cs/>
                <w:lang w:val="en-US" w:eastAsia="en-US"/>
              </w:rPr>
              <w:t>ใช้การสื่อสารที่เป็นระบบเพื่อ "ประกาศอาณาเขต" ของสถานะบริการอย่างสม่ำเสมอ ซึ่งสะท้อนหลัก</w:t>
            </w:r>
            <w:r w:rsidRPr="00783656">
              <w:rPr>
                <w:rFonts w:ascii="Tahoma" w:eastAsia="Times New Roman" w:hAnsi="Tahoma" w:cs="Tahoma"/>
                <w:color w:val="auto"/>
                <w:sz w:val="24"/>
                <w:szCs w:val="24"/>
                <w:lang w:val="en-US" w:eastAsia="en-US"/>
              </w:rPr>
              <w:t xml:space="preserve"> </w:t>
            </w:r>
            <w:r w:rsidRPr="00783656">
              <w:rPr>
                <w:rFonts w:ascii="Tahoma" w:eastAsia="Times New Roman" w:hAnsi="Tahoma" w:cs="Tahoma"/>
                <w:b/>
                <w:bCs/>
                <w:color w:val="auto"/>
                <w:sz w:val="24"/>
                <w:szCs w:val="24"/>
                <w:cs/>
                <w:lang w:val="en-US" w:eastAsia="en-US"/>
              </w:rPr>
              <w:t>เด็ดขาด แต่ไม่ดุดัน</w:t>
            </w:r>
            <w:r w:rsidRPr="00783656">
              <w:rPr>
                <w:rFonts w:ascii="Tahoma" w:eastAsia="Times New Roman" w:hAnsi="Tahoma" w:cs="Tahoma"/>
                <w:color w:val="auto"/>
                <w:sz w:val="24"/>
                <w:szCs w:val="24"/>
                <w:lang w:val="en-US" w:eastAsia="en-US"/>
              </w:rPr>
              <w:t xml:space="preserve"> </w:t>
            </w:r>
            <w:r w:rsidRPr="00783656">
              <w:rPr>
                <w:rFonts w:ascii="Tahoma" w:eastAsia="Times New Roman" w:hAnsi="Tahoma" w:cs="Tahoma"/>
                <w:color w:val="auto"/>
                <w:sz w:val="24"/>
                <w:szCs w:val="24"/>
                <w:cs/>
                <w:lang w:val="en-US" w:eastAsia="en-US"/>
              </w:rPr>
              <w:t>โดยมาแทนที่การติดตามผลที่คลุมเครือ</w:t>
            </w:r>
          </w:p>
        </w:tc>
      </w:tr>
      <w:tr w:rsidR="00783656" w:rsidRPr="00783656" w14:paraId="7A9B5DA7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08F4C" w14:textId="77777777" w:rsidR="00783656" w:rsidRPr="00783656" w:rsidRDefault="00783656" w:rsidP="0078365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auto"/>
                <w:sz w:val="24"/>
                <w:szCs w:val="24"/>
                <w:lang w:val="en-US" w:eastAsia="en-US"/>
              </w:rPr>
            </w:pPr>
            <w:r w:rsidRPr="00783656">
              <w:rPr>
                <w:rFonts w:ascii="Tahoma" w:eastAsia="Times New Roman" w:hAnsi="Tahoma" w:cs="Tahoma"/>
                <w:b/>
                <w:bCs/>
                <w:color w:val="auto"/>
                <w:sz w:val="24"/>
                <w:szCs w:val="24"/>
                <w:cs/>
                <w:lang w:val="en-US" w:eastAsia="en-US"/>
              </w:rPr>
              <w:t>การประเมินผล (</w:t>
            </w:r>
            <w:r w:rsidRPr="00783656">
              <w:rPr>
                <w:rFonts w:ascii="Tahoma" w:eastAsia="Times New Roman" w:hAnsi="Tahoma" w:cs="Tahoma"/>
                <w:b/>
                <w:bCs/>
                <w:color w:val="auto"/>
                <w:sz w:val="24"/>
                <w:szCs w:val="24"/>
                <w:lang w:val="en-US" w:eastAsia="en-US"/>
              </w:rPr>
              <w:t>Feedback)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61ADE" w14:textId="77777777" w:rsidR="00783656" w:rsidRPr="00783656" w:rsidRDefault="00783656" w:rsidP="0078365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auto"/>
                <w:sz w:val="24"/>
                <w:szCs w:val="24"/>
                <w:lang w:val="en-US" w:eastAsia="en-US"/>
              </w:rPr>
            </w:pPr>
            <w:r w:rsidRPr="00783656">
              <w:rPr>
                <w:rFonts w:ascii="Tahoma" w:eastAsia="Times New Roman" w:hAnsi="Tahoma" w:cs="Tahoma"/>
                <w:color w:val="auto"/>
                <w:sz w:val="24"/>
                <w:szCs w:val="24"/>
                <w:cs/>
                <w:lang w:val="en-US" w:eastAsia="en-US"/>
              </w:rPr>
              <w:t>รวบรวมและวิเคราะห์ความคิดเห็นของลูกค้า เพื่อนำมาปรับปรุงคุณภาพบริการ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1A2B1" w14:textId="77777777" w:rsidR="00783656" w:rsidRPr="00783656" w:rsidRDefault="00783656" w:rsidP="0078365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auto"/>
                <w:sz w:val="24"/>
                <w:szCs w:val="24"/>
                <w:lang w:val="en-US" w:eastAsia="en-US"/>
              </w:rPr>
            </w:pPr>
            <w:r w:rsidRPr="00783656">
              <w:rPr>
                <w:rFonts w:ascii="Tahoma" w:eastAsia="Times New Roman" w:hAnsi="Tahoma" w:cs="Tahoma"/>
                <w:color w:val="auto"/>
                <w:sz w:val="24"/>
                <w:szCs w:val="24"/>
                <w:cs/>
                <w:lang w:val="en-US" w:eastAsia="en-US"/>
              </w:rPr>
              <w:t>ใช้ข้อมูลจริงในการปรับปรุงประสิทธิภาพ ทำให้ผู้บริหารสามารถตัดสินใจได้อย่าง</w:t>
            </w:r>
            <w:r w:rsidRPr="00783656">
              <w:rPr>
                <w:rFonts w:ascii="Tahoma" w:eastAsia="Times New Roman" w:hAnsi="Tahoma" w:cs="Tahoma"/>
                <w:color w:val="auto"/>
                <w:sz w:val="24"/>
                <w:szCs w:val="24"/>
                <w:lang w:val="en-US" w:eastAsia="en-US"/>
              </w:rPr>
              <w:t xml:space="preserve"> </w:t>
            </w:r>
            <w:r w:rsidRPr="00783656">
              <w:rPr>
                <w:rFonts w:ascii="Tahoma" w:eastAsia="Times New Roman" w:hAnsi="Tahoma" w:cs="Tahoma"/>
                <w:b/>
                <w:bCs/>
                <w:color w:val="auto"/>
                <w:sz w:val="24"/>
                <w:szCs w:val="24"/>
                <w:cs/>
                <w:lang w:val="en-US" w:eastAsia="en-US"/>
              </w:rPr>
              <w:t>นิ่ง แต่ไม่เฉื่อย</w:t>
            </w:r>
            <w:r w:rsidRPr="00783656">
              <w:rPr>
                <w:rFonts w:ascii="Tahoma" w:eastAsia="Times New Roman" w:hAnsi="Tahoma" w:cs="Tahoma"/>
                <w:color w:val="auto"/>
                <w:sz w:val="24"/>
                <w:szCs w:val="24"/>
                <w:lang w:val="en-US" w:eastAsia="en-US"/>
              </w:rPr>
              <w:t xml:space="preserve"> </w:t>
            </w:r>
            <w:r w:rsidRPr="00783656">
              <w:rPr>
                <w:rFonts w:ascii="Tahoma" w:eastAsia="Times New Roman" w:hAnsi="Tahoma" w:cs="Tahoma"/>
                <w:color w:val="auto"/>
                <w:sz w:val="24"/>
                <w:szCs w:val="24"/>
                <w:cs/>
                <w:lang w:val="en-US" w:eastAsia="en-US"/>
              </w:rPr>
              <w:t>และมีเป้าหมายชัดเจน</w:t>
            </w:r>
          </w:p>
        </w:tc>
      </w:tr>
    </w:tbl>
    <w:p w14:paraId="3564CB87" w14:textId="77777777" w:rsidR="00783656" w:rsidRPr="00783656" w:rsidRDefault="00783656" w:rsidP="0078365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</w:pP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>โมดูลทั้งหมดนี้จะถูกนำมาบูรณาการเข้าด้วยกันในกระแสงานบริการจริง เพื่อสร้างประสบการณ์ที่ไร้รอยต่อและสร้างความมั่นใจสูงสุดให้แก่ลูกค้าในทุกขั้นตอน</w:t>
      </w:r>
    </w:p>
    <w:p w14:paraId="76E0B742" w14:textId="77777777" w:rsidR="00783656" w:rsidRPr="00783656" w:rsidRDefault="00783656" w:rsidP="00783656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auto"/>
          <w:sz w:val="36"/>
          <w:szCs w:val="36"/>
          <w:lang w:val="en-US" w:eastAsia="en-US"/>
        </w:rPr>
      </w:pPr>
      <w:r w:rsidRPr="00783656">
        <w:rPr>
          <w:rFonts w:ascii="Tahoma" w:eastAsia="Times New Roman" w:hAnsi="Tahoma" w:cs="Tahoma"/>
          <w:b/>
          <w:bCs/>
          <w:color w:val="auto"/>
          <w:sz w:val="36"/>
          <w:szCs w:val="36"/>
          <w:cs/>
          <w:lang w:val="en-US" w:eastAsia="en-US"/>
        </w:rPr>
        <w:t>4. กระแสงานบริการ: 6 ขั้นตอนสู่ความมั่นใจของลูกค้า</w:t>
      </w:r>
    </w:p>
    <w:p w14:paraId="25E3482E" w14:textId="77777777" w:rsidR="00783656" w:rsidRPr="00783656" w:rsidRDefault="00783656" w:rsidP="0078365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</w:pP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>กระแสงาน (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Workflow)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>ของบริการ "</w:t>
      </w:r>
      <w:proofErr w:type="spellStart"/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>SpotFix</w:t>
      </w:r>
      <w:proofErr w:type="spellEnd"/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Pro"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 xml:space="preserve">ได้รับการออกแบบอย่างพิถีพิถันให้เป็นกระบวนการแบบ 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end-to-end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>ที่ขับเคลื่อนด้วยเหตุการณ์ (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event-driven)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 xml:space="preserve">และควบคุมโดยระบบ 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CRM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 xml:space="preserve">เพื่อสร้างความโปร่งใสและตรวจสอบได้ในทุกขั้นตอน ซึ่งเป็นการแปลปรัชญาของ 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DALAYAR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>ที่ว่า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</w:t>
      </w:r>
      <w:r w:rsidRPr="00783656">
        <w:rPr>
          <w:rFonts w:ascii="Tahoma" w:eastAsia="Times New Roman" w:hAnsi="Tahoma" w:cs="Tahoma"/>
          <w:b/>
          <w:bCs/>
          <w:color w:val="auto"/>
          <w:sz w:val="24"/>
          <w:szCs w:val="24"/>
          <w:cs/>
          <w:lang w:val="en-US" w:eastAsia="en-US"/>
        </w:rPr>
        <w:t>"ซ่อมไม่ใช่แค่แก้ปัญหา แต่คือการสร้างความมั่นใจให้กลับมาเต็มร้อย"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>ให้กลายเป็นกระบวนการที่ลูกค้าสามารถสัมผัสได้จริง</w:t>
      </w:r>
    </w:p>
    <w:p w14:paraId="1B54C117" w14:textId="77777777" w:rsidR="00783656" w:rsidRPr="00783656" w:rsidRDefault="00783656" w:rsidP="007836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</w:pPr>
      <w:r w:rsidRPr="00783656">
        <w:rPr>
          <w:rFonts w:ascii="Tahoma" w:eastAsia="Times New Roman" w:hAnsi="Tahoma" w:cs="Tahoma"/>
          <w:b/>
          <w:bCs/>
          <w:color w:val="auto"/>
          <w:sz w:val="24"/>
          <w:szCs w:val="24"/>
          <w:cs/>
          <w:lang w:val="en-US" w:eastAsia="en-US"/>
        </w:rPr>
        <w:t>การรับรถเข้าระบบ (</w:t>
      </w:r>
      <w:r w:rsidRPr="00783656">
        <w:rPr>
          <w:rFonts w:ascii="Tahoma" w:eastAsia="Times New Roman" w:hAnsi="Tahoma" w:cs="Tahoma"/>
          <w:b/>
          <w:bCs/>
          <w:color w:val="auto"/>
          <w:sz w:val="24"/>
          <w:szCs w:val="24"/>
          <w:lang w:val="en-US" w:eastAsia="en-US"/>
        </w:rPr>
        <w:t>Intake)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>เมื่อลูกค้านำรถเข้ารับบริการ ช่างเทคนิคจะสแกน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</w:t>
      </w:r>
      <w:r w:rsidRPr="00783656">
        <w:rPr>
          <w:rFonts w:ascii="Tahoma" w:eastAsia="Times New Roman" w:hAnsi="Tahoma" w:cs="Tahoma"/>
          <w:b/>
          <w:bCs/>
          <w:color w:val="auto"/>
          <w:sz w:val="24"/>
          <w:szCs w:val="24"/>
          <w:lang w:val="en-US" w:eastAsia="en-US"/>
        </w:rPr>
        <w:t>QR Code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 xml:space="preserve">ประจำตัวรถ เพื่อเปิดฟอร์มในระบบ 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CRM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>ซึ่งจะดึงข้อมูลลูกค้าและประวัติรถขึ้นมาโดยอัตโนมัติ พร้อมบันทึกอาการเบื้องต้น การบันทึกข้อมูลตั้งแต่จุดแรกนี้ช่วยให้ทุกงานซ่อมเริ่มต้นด้วยบริบททางประวัติศาสตร์ที่สมบูรณ์ ลดเวลาในการวินิจฉัยและเพิ่มความแม่นยำ</w:t>
      </w:r>
    </w:p>
    <w:p w14:paraId="1D80418F" w14:textId="77777777" w:rsidR="00783656" w:rsidRPr="00783656" w:rsidRDefault="00783656" w:rsidP="007836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</w:pPr>
      <w:r w:rsidRPr="00783656">
        <w:rPr>
          <w:rFonts w:ascii="Tahoma" w:eastAsia="Times New Roman" w:hAnsi="Tahoma" w:cs="Tahoma"/>
          <w:b/>
          <w:bCs/>
          <w:color w:val="auto"/>
          <w:sz w:val="24"/>
          <w:szCs w:val="24"/>
          <w:cs/>
          <w:lang w:val="en-US" w:eastAsia="en-US"/>
        </w:rPr>
        <w:t>การตรวจสอบและวินิจฉัย (</w:t>
      </w:r>
      <w:r w:rsidRPr="00783656">
        <w:rPr>
          <w:rFonts w:ascii="Tahoma" w:eastAsia="Times New Roman" w:hAnsi="Tahoma" w:cs="Tahoma"/>
          <w:b/>
          <w:bCs/>
          <w:color w:val="auto"/>
          <w:sz w:val="24"/>
          <w:szCs w:val="24"/>
          <w:lang w:val="en-US" w:eastAsia="en-US"/>
        </w:rPr>
        <w:t>Diagnosis)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>ช่างเทคนิคจะดำเนินการตรวจสอบสภาพรถตาม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</w:t>
      </w:r>
      <w:r w:rsidRPr="00783656">
        <w:rPr>
          <w:rFonts w:ascii="Tahoma" w:eastAsia="Times New Roman" w:hAnsi="Tahoma" w:cs="Tahoma"/>
          <w:b/>
          <w:bCs/>
          <w:color w:val="auto"/>
          <w:sz w:val="24"/>
          <w:szCs w:val="24"/>
          <w:lang w:val="en-US" w:eastAsia="en-US"/>
        </w:rPr>
        <w:t xml:space="preserve">Checklist </w:t>
      </w:r>
      <w:r w:rsidRPr="00783656">
        <w:rPr>
          <w:rFonts w:ascii="Tahoma" w:eastAsia="Times New Roman" w:hAnsi="Tahoma" w:cs="Tahoma"/>
          <w:b/>
          <w:bCs/>
          <w:color w:val="auto"/>
          <w:sz w:val="24"/>
          <w:szCs w:val="24"/>
          <w:cs/>
          <w:lang w:val="en-US" w:eastAsia="en-US"/>
        </w:rPr>
        <w:t xml:space="preserve">มาตรฐานของ </w:t>
      </w:r>
      <w:r w:rsidRPr="00783656">
        <w:rPr>
          <w:rFonts w:ascii="Tahoma" w:eastAsia="Times New Roman" w:hAnsi="Tahoma" w:cs="Tahoma"/>
          <w:b/>
          <w:bCs/>
          <w:color w:val="auto"/>
          <w:sz w:val="24"/>
          <w:szCs w:val="24"/>
          <w:lang w:val="en-US" w:eastAsia="en-US"/>
        </w:rPr>
        <w:t>DALAYAR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 xml:space="preserve">ที่อยู่ในระบบ 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CRM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>ผลการวินิจฉัยและรายการอะไหล่ที่คาดว่าจะต้องเปลี่ยนจะถูกบันทึกลงในใบงานซ่อมทันที การใช้มาตรฐานเดียวกันนี้ช่วยกำจัดการคาดเดาและรับประกันกระบวนการวินิจฉัยที่มีคุณภาพสม่ำเสมอสำหรับรถทุกคัน</w:t>
      </w:r>
    </w:p>
    <w:p w14:paraId="5C5FD93F" w14:textId="77777777" w:rsidR="00783656" w:rsidRPr="00783656" w:rsidRDefault="00783656" w:rsidP="007836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</w:pPr>
      <w:r w:rsidRPr="00783656">
        <w:rPr>
          <w:rFonts w:ascii="Tahoma" w:eastAsia="Times New Roman" w:hAnsi="Tahoma" w:cs="Tahoma"/>
          <w:b/>
          <w:bCs/>
          <w:color w:val="auto"/>
          <w:sz w:val="24"/>
          <w:szCs w:val="24"/>
          <w:cs/>
          <w:lang w:val="en-US" w:eastAsia="en-US"/>
        </w:rPr>
        <w:t>การเสนอราคาและการอนุมัติ (</w:t>
      </w:r>
      <w:r w:rsidRPr="00783656">
        <w:rPr>
          <w:rFonts w:ascii="Tahoma" w:eastAsia="Times New Roman" w:hAnsi="Tahoma" w:cs="Tahoma"/>
          <w:b/>
          <w:bCs/>
          <w:color w:val="auto"/>
          <w:sz w:val="24"/>
          <w:szCs w:val="24"/>
          <w:lang w:val="en-US" w:eastAsia="en-US"/>
        </w:rPr>
        <w:t>Quotation &amp; Approval)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 xml:space="preserve">ระบบ 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CRM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>จะสร้างใบเสนอราคาอย่างเป็นทางการและส่งไปยังลูกค้าผ่าน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</w:t>
      </w:r>
      <w:r w:rsidRPr="00783656">
        <w:rPr>
          <w:rFonts w:ascii="Tahoma" w:eastAsia="Times New Roman" w:hAnsi="Tahoma" w:cs="Tahoma"/>
          <w:b/>
          <w:bCs/>
          <w:color w:val="auto"/>
          <w:sz w:val="24"/>
          <w:szCs w:val="24"/>
          <w:lang w:val="en-US" w:eastAsia="en-US"/>
        </w:rPr>
        <w:t>LINE Official Account (LINE OA)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>ลูกค้าสามารถตรวจสอบและกดอนุมัติการซ่อมผ่านลิงก์บนโทรศัพท์มือถือได้ทันที แนวทางดิจิทัลนี้ไม่เพียงเร่งระยะเวลาการให้บริการ แต่ยังสร้างบันทึกการยินยอมของลูกค้าที่ถาวรและตรวจสอบได้ ลดข้อโต้แย้งและเสริมสร้างความไว้วางใจ</w:t>
      </w:r>
    </w:p>
    <w:p w14:paraId="641E3EF8" w14:textId="77777777" w:rsidR="00783656" w:rsidRPr="00783656" w:rsidRDefault="00783656" w:rsidP="007836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</w:pPr>
      <w:r w:rsidRPr="00783656">
        <w:rPr>
          <w:rFonts w:ascii="Tahoma" w:eastAsia="Times New Roman" w:hAnsi="Tahoma" w:cs="Tahoma"/>
          <w:b/>
          <w:bCs/>
          <w:color w:val="auto"/>
          <w:sz w:val="24"/>
          <w:szCs w:val="24"/>
          <w:cs/>
          <w:lang w:val="en-US" w:eastAsia="en-US"/>
        </w:rPr>
        <w:t>การดำเนินการซ่อม (</w:t>
      </w:r>
      <w:r w:rsidRPr="00783656">
        <w:rPr>
          <w:rFonts w:ascii="Tahoma" w:eastAsia="Times New Roman" w:hAnsi="Tahoma" w:cs="Tahoma"/>
          <w:b/>
          <w:bCs/>
          <w:color w:val="auto"/>
          <w:sz w:val="24"/>
          <w:szCs w:val="24"/>
          <w:lang w:val="en-US" w:eastAsia="en-US"/>
        </w:rPr>
        <w:t>Execution)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 xml:space="preserve">หลังจากได้รับการอนุมัติ ช่างผู้รับผิดชอบจะดำเนินการซ่อมโดยใช้อะไหล่มาตรฐานของ 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DALAYAR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 xml:space="preserve">ทุกขั้นตอนการทำงานและการใช้อะไหล่จะถูกบันทึกข้อมูลอย่างละเอียดในระบบ 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CRM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>การบันทึกข้อมูลที่พิถีพิถันนี้ช่วยให้สามารถตรวจสอบย้อนกลับได้อย่างสมบูรณ์เพื่อการประกันคุณภาพและการจัดการการรับประกัน</w:t>
      </w:r>
    </w:p>
    <w:p w14:paraId="77629E4F" w14:textId="77777777" w:rsidR="00783656" w:rsidRPr="00783656" w:rsidRDefault="00783656" w:rsidP="007836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</w:pPr>
      <w:r w:rsidRPr="00783656">
        <w:rPr>
          <w:rFonts w:ascii="Tahoma" w:eastAsia="Times New Roman" w:hAnsi="Tahoma" w:cs="Tahoma"/>
          <w:b/>
          <w:bCs/>
          <w:color w:val="auto"/>
          <w:sz w:val="24"/>
          <w:szCs w:val="24"/>
          <w:cs/>
          <w:lang w:val="en-US" w:eastAsia="en-US"/>
        </w:rPr>
        <w:t>การออกเอกสารรับรอง (</w:t>
      </w:r>
      <w:r w:rsidRPr="00783656">
        <w:rPr>
          <w:rFonts w:ascii="Tahoma" w:eastAsia="Times New Roman" w:hAnsi="Tahoma" w:cs="Tahoma"/>
          <w:b/>
          <w:bCs/>
          <w:color w:val="auto"/>
          <w:sz w:val="24"/>
          <w:szCs w:val="24"/>
          <w:lang w:val="en-US" w:eastAsia="en-US"/>
        </w:rPr>
        <w:t>Certification)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>เมื่อการซ่อมเสร็จสิ้นและผ่านการทดสอบคุณภาพ ระบบจะสร้าง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</w:t>
      </w:r>
      <w:r w:rsidRPr="00783656">
        <w:rPr>
          <w:rFonts w:ascii="Tahoma" w:eastAsia="Times New Roman" w:hAnsi="Tahoma" w:cs="Tahoma"/>
          <w:b/>
          <w:bCs/>
          <w:color w:val="auto"/>
          <w:sz w:val="24"/>
          <w:szCs w:val="24"/>
          <w:cs/>
          <w:lang w:val="en-US" w:eastAsia="en-US"/>
        </w:rPr>
        <w:t xml:space="preserve">ใบรับรองดิจิทัลในรูปแบบ </w:t>
      </w:r>
      <w:r w:rsidRPr="00783656">
        <w:rPr>
          <w:rFonts w:ascii="Tahoma" w:eastAsia="Times New Roman" w:hAnsi="Tahoma" w:cs="Tahoma"/>
          <w:b/>
          <w:bCs/>
          <w:color w:val="auto"/>
          <w:sz w:val="24"/>
          <w:szCs w:val="24"/>
          <w:lang w:val="en-US" w:eastAsia="en-US"/>
        </w:rPr>
        <w:t>PDF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>พร้อม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</w:t>
      </w:r>
      <w:r w:rsidRPr="00783656">
        <w:rPr>
          <w:rFonts w:ascii="Tahoma" w:eastAsia="Times New Roman" w:hAnsi="Tahoma" w:cs="Tahoma"/>
          <w:b/>
          <w:bCs/>
          <w:color w:val="auto"/>
          <w:sz w:val="24"/>
          <w:szCs w:val="24"/>
          <w:lang w:val="en-US" w:eastAsia="en-US"/>
        </w:rPr>
        <w:t>QR Code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>ซึ่งระบุรายละเอียดการซ่อม, อะไหล่ที่ใช้ และเงื่อนไขการรับประกัน หลักฐานการบริการที่ตรวจสอบได้นี้ทำหน้าที่เป็นสินทรัพย์ที่จับต้องได้สำหรับลูกค้า ซึ่งช่วยยกระดับคุณค่าของบริการและแบรนด์</w:t>
      </w:r>
    </w:p>
    <w:p w14:paraId="1D604452" w14:textId="77777777" w:rsidR="00783656" w:rsidRPr="00783656" w:rsidRDefault="00783656" w:rsidP="007836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</w:pPr>
      <w:r w:rsidRPr="00783656">
        <w:rPr>
          <w:rFonts w:ascii="Tahoma" w:eastAsia="Times New Roman" w:hAnsi="Tahoma" w:cs="Tahoma"/>
          <w:b/>
          <w:bCs/>
          <w:color w:val="auto"/>
          <w:sz w:val="24"/>
          <w:szCs w:val="24"/>
          <w:cs/>
          <w:lang w:val="en-US" w:eastAsia="en-US"/>
        </w:rPr>
        <w:t>การส่งมอบและติดตามผล (</w:t>
      </w:r>
      <w:r w:rsidRPr="00783656">
        <w:rPr>
          <w:rFonts w:ascii="Tahoma" w:eastAsia="Times New Roman" w:hAnsi="Tahoma" w:cs="Tahoma"/>
          <w:b/>
          <w:bCs/>
          <w:color w:val="auto"/>
          <w:sz w:val="24"/>
          <w:szCs w:val="24"/>
          <w:lang w:val="en-US" w:eastAsia="en-US"/>
        </w:rPr>
        <w:t>Delivery &amp; Follow-up)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>ในขั้นตอนการส่งมอบรถ ลูกค้าจะทำการ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</w:t>
      </w:r>
      <w:r w:rsidRPr="00783656">
        <w:rPr>
          <w:rFonts w:ascii="Tahoma" w:eastAsia="Times New Roman" w:hAnsi="Tahoma" w:cs="Tahoma"/>
          <w:b/>
          <w:bCs/>
          <w:color w:val="auto"/>
          <w:sz w:val="24"/>
          <w:szCs w:val="24"/>
          <w:cs/>
          <w:lang w:val="en-US" w:eastAsia="en-US"/>
        </w:rPr>
        <w:t>เซ็นรับรถผ่านระบบดิจิทัล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 xml:space="preserve">พร้อมกันนี้ ระบบจะตั้งค่าการแจ้งเตือนอัตโนมัติเพื่อส่งข้อความติดตามผลและแจ้งเตือนรอบการตรวจเช็กครั้งถัดไปผ่าน 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LINE OA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>การติดตามผลเชิงรุกนี้จะเปลี่ยนการซ่อมเพียงครั้งเดียวให้กลายเป็นความสัมพันธ์ด้านบริการที่ต่อเนื่อง ส่งเสริมความภักดีของลูกค้าและสร้างโอกาสทางรายได้ในอนาคต</w:t>
      </w:r>
    </w:p>
    <w:p w14:paraId="1129CECA" w14:textId="77777777" w:rsidR="00783656" w:rsidRPr="00783656" w:rsidRDefault="00783656" w:rsidP="0078365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</w:pP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>กระแสงานบริการที่เป็นระบบนี้ คือการสร้าง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</w:t>
      </w:r>
      <w:r w:rsidRPr="00783656">
        <w:rPr>
          <w:rFonts w:ascii="Tahoma" w:eastAsia="Times New Roman" w:hAnsi="Tahoma" w:cs="Tahoma"/>
          <w:b/>
          <w:bCs/>
          <w:color w:val="auto"/>
          <w:sz w:val="24"/>
          <w:szCs w:val="24"/>
          <w:cs/>
          <w:lang w:val="en-US" w:eastAsia="en-US"/>
        </w:rPr>
        <w:t>"อาณาเขตที่ลูกค้าไว้วางใจ"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>ตามแนวคิด "เจ้าป่า" ที่ทุกอย่างโปร่งใส ชัดเจน และอยู่ภายใต้การควบคุมอย่างมืออาชีพ</w:t>
      </w:r>
    </w:p>
    <w:p w14:paraId="0BEEDC6D" w14:textId="77777777" w:rsidR="00783656" w:rsidRPr="00783656" w:rsidRDefault="00783656" w:rsidP="00783656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auto"/>
          <w:sz w:val="36"/>
          <w:szCs w:val="36"/>
          <w:lang w:val="en-US" w:eastAsia="en-US"/>
        </w:rPr>
      </w:pPr>
      <w:r w:rsidRPr="00783656">
        <w:rPr>
          <w:rFonts w:ascii="Tahoma" w:eastAsia="Times New Roman" w:hAnsi="Tahoma" w:cs="Tahoma"/>
          <w:b/>
          <w:bCs/>
          <w:color w:val="auto"/>
          <w:sz w:val="36"/>
          <w:szCs w:val="36"/>
          <w:cs/>
          <w:lang w:val="en-US" w:eastAsia="en-US"/>
        </w:rPr>
        <w:t>5. คุณสมบัติเชิงกลยุทธ์: ขีดความสามารถหลักในการสร้างความแตกต่าง</w:t>
      </w:r>
    </w:p>
    <w:p w14:paraId="658AE82F" w14:textId="77777777" w:rsidR="00783656" w:rsidRPr="00783656" w:rsidRDefault="00783656" w:rsidP="0078365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</w:pP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 xml:space="preserve">นอกเหนือจากกระแสงานที่เป็นเลิศแล้ว ระบบ 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DALAYAR </w:t>
      </w:r>
      <w:proofErr w:type="spellStart"/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>SpotFix</w:t>
      </w:r>
      <w:proofErr w:type="spellEnd"/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Pro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>ยังมีขีดความสามารถหลักที่ออกแบบมาเพื่อสร้างประสบการณ์ลูกค้าที่เหนือกว่าและสามารถป้องกันการลอกเลียนแบบได้ คุณสมบัติเหล่านี้ไม่เพียงแต่สร้างความได้เปรียบในการแข่งขัน แต่ยังสะท้อนปรัชญา "เจ้าป่า" ในทุกมิติของการทำงาน</w:t>
      </w:r>
    </w:p>
    <w:p w14:paraId="1CFA41D2" w14:textId="77777777" w:rsidR="00783656" w:rsidRPr="00783656" w:rsidRDefault="00783656" w:rsidP="007836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</w:pPr>
      <w:r w:rsidRPr="00783656">
        <w:rPr>
          <w:rFonts w:ascii="Tahoma" w:eastAsia="Times New Roman" w:hAnsi="Tahoma" w:cs="Tahoma"/>
          <w:b/>
          <w:bCs/>
          <w:color w:val="auto"/>
          <w:sz w:val="24"/>
          <w:szCs w:val="24"/>
          <w:lang w:val="en-US" w:eastAsia="en-US"/>
        </w:rPr>
        <w:t>QR Code Verification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>คุณสมบัตินี้สร้าง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</w:t>
      </w:r>
      <w:r w:rsidRPr="00783656">
        <w:rPr>
          <w:rFonts w:ascii="Tahoma" w:eastAsia="Times New Roman" w:hAnsi="Tahoma" w:cs="Tahoma"/>
          <w:b/>
          <w:bCs/>
          <w:color w:val="auto"/>
          <w:sz w:val="24"/>
          <w:szCs w:val="24"/>
          <w:cs/>
          <w:lang w:val="en-US" w:eastAsia="en-US"/>
        </w:rPr>
        <w:t>ความชัดเจน (</w:t>
      </w:r>
      <w:r w:rsidRPr="00783656">
        <w:rPr>
          <w:rFonts w:ascii="Tahoma" w:eastAsia="Times New Roman" w:hAnsi="Tahoma" w:cs="Tahoma"/>
          <w:b/>
          <w:bCs/>
          <w:color w:val="auto"/>
          <w:sz w:val="24"/>
          <w:szCs w:val="24"/>
          <w:lang w:val="en-US" w:eastAsia="en-US"/>
        </w:rPr>
        <w:t>Clarity)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>และ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</w:t>
      </w:r>
      <w:r w:rsidRPr="00783656">
        <w:rPr>
          <w:rFonts w:ascii="Tahoma" w:eastAsia="Times New Roman" w:hAnsi="Tahoma" w:cs="Tahoma"/>
          <w:b/>
          <w:bCs/>
          <w:color w:val="auto"/>
          <w:sz w:val="24"/>
          <w:szCs w:val="24"/>
          <w:cs/>
          <w:lang w:val="en-US" w:eastAsia="en-US"/>
        </w:rPr>
        <w:t>ความเชื่อใจ (</w:t>
      </w:r>
      <w:r w:rsidRPr="00783656">
        <w:rPr>
          <w:rFonts w:ascii="Tahoma" w:eastAsia="Times New Roman" w:hAnsi="Tahoma" w:cs="Tahoma"/>
          <w:b/>
          <w:bCs/>
          <w:color w:val="auto"/>
          <w:sz w:val="24"/>
          <w:szCs w:val="24"/>
          <w:lang w:val="en-US" w:eastAsia="en-US"/>
        </w:rPr>
        <w:t>Trust)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 xml:space="preserve">ในระดับสูงสุด โดยอนุญาตให้ลูกค้าใช้สมาร์ทโฟนสแกน 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QR Code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>บนใบรับรองเพื่อเข้าถึงประวัติการซ่อมและตรวจสอบความถูกต้องของเอกสารได้ด้วยตนเอง เป็นการส่งมอบอำนาจและความโปร่งใสคืนสู่มือลูกค้าโดยตรง</w:t>
      </w:r>
    </w:p>
    <w:p w14:paraId="47BBDA99" w14:textId="77777777" w:rsidR="00783656" w:rsidRPr="00783656" w:rsidRDefault="00783656" w:rsidP="007836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</w:pPr>
      <w:r w:rsidRPr="00783656">
        <w:rPr>
          <w:rFonts w:ascii="Tahoma" w:eastAsia="Times New Roman" w:hAnsi="Tahoma" w:cs="Tahoma"/>
          <w:b/>
          <w:bCs/>
          <w:color w:val="auto"/>
          <w:sz w:val="24"/>
          <w:szCs w:val="24"/>
          <w:lang w:val="en-US" w:eastAsia="en-US"/>
        </w:rPr>
        <w:t>LINE OA Integration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 xml:space="preserve">การบูรณาการกับ 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LINE OA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>ทำให้การสื่อสารกับลูกค้าเป็นไปอย่าง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</w:t>
      </w:r>
      <w:r w:rsidRPr="00783656">
        <w:rPr>
          <w:rFonts w:ascii="Tahoma" w:eastAsia="Times New Roman" w:hAnsi="Tahoma" w:cs="Tahoma"/>
          <w:b/>
          <w:bCs/>
          <w:color w:val="auto"/>
          <w:sz w:val="24"/>
          <w:szCs w:val="24"/>
          <w:cs/>
          <w:lang w:val="en-US" w:eastAsia="en-US"/>
        </w:rPr>
        <w:t>เด็ดขาดและชัดเจน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>ทุกการแจ้งเตือนจะถูกส่งตรงถึงลูกค้าอย่างเป็นระบบและมีหลักฐาน เป็นการ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</w:t>
      </w:r>
      <w:r w:rsidRPr="00783656">
        <w:rPr>
          <w:rFonts w:ascii="Tahoma" w:eastAsia="Times New Roman" w:hAnsi="Tahoma" w:cs="Tahoma"/>
          <w:b/>
          <w:bCs/>
          <w:color w:val="auto"/>
          <w:sz w:val="24"/>
          <w:szCs w:val="24"/>
          <w:cs/>
          <w:lang w:val="en-US" w:eastAsia="en-US"/>
        </w:rPr>
        <w:t>ปกป้อง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>ผลประโยชน์ของลูกค้าด้วยข้อมูลที่ถูกต้องและทันท่วงที</w:t>
      </w:r>
    </w:p>
    <w:p w14:paraId="0CBDFA19" w14:textId="77777777" w:rsidR="00783656" w:rsidRPr="00783656" w:rsidRDefault="00783656" w:rsidP="007836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</w:pPr>
      <w:r w:rsidRPr="00783656">
        <w:rPr>
          <w:rFonts w:ascii="Tahoma" w:eastAsia="Times New Roman" w:hAnsi="Tahoma" w:cs="Tahoma"/>
          <w:b/>
          <w:bCs/>
          <w:color w:val="auto"/>
          <w:sz w:val="24"/>
          <w:szCs w:val="24"/>
          <w:cs/>
          <w:lang w:val="en-US" w:eastAsia="en-US"/>
        </w:rPr>
        <w:t>ระบบรับประกันอัตโนมัติ (</w:t>
      </w:r>
      <w:r w:rsidRPr="00783656">
        <w:rPr>
          <w:rFonts w:ascii="Tahoma" w:eastAsia="Times New Roman" w:hAnsi="Tahoma" w:cs="Tahoma"/>
          <w:b/>
          <w:bCs/>
          <w:color w:val="auto"/>
          <w:sz w:val="24"/>
          <w:szCs w:val="24"/>
          <w:lang w:val="en-US" w:eastAsia="en-US"/>
        </w:rPr>
        <w:t>Automated Warranty System)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 xml:space="preserve">ระบบ 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CRM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>จะติดตามระยะเวลาการรับประกันงานซ่อมโดยอัตโนมัติ หากเกิดปัญหาภายในระยะเวลาที่กำหนด ระบบจะแจ้งเตือนทั้งลูกค้าและทีมงาน คุณสมบัตินี้แสดงถึงการ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</w:t>
      </w:r>
      <w:r w:rsidRPr="00783656">
        <w:rPr>
          <w:rFonts w:ascii="Tahoma" w:eastAsia="Times New Roman" w:hAnsi="Tahoma" w:cs="Tahoma"/>
          <w:b/>
          <w:bCs/>
          <w:color w:val="auto"/>
          <w:sz w:val="24"/>
          <w:szCs w:val="24"/>
          <w:cs/>
          <w:lang w:val="en-US" w:eastAsia="en-US"/>
        </w:rPr>
        <w:t>ยึดมั่นในหลักการ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>และความรับผิดชอบต่อคุณภาพของบริการหลังการขายอย่างแท้จริง</w:t>
      </w:r>
    </w:p>
    <w:p w14:paraId="6F3054BD" w14:textId="77777777" w:rsidR="00783656" w:rsidRPr="00783656" w:rsidRDefault="00783656" w:rsidP="007836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</w:pPr>
      <w:r w:rsidRPr="00783656">
        <w:rPr>
          <w:rFonts w:ascii="Tahoma" w:eastAsia="Times New Roman" w:hAnsi="Tahoma" w:cs="Tahoma"/>
          <w:b/>
          <w:bCs/>
          <w:color w:val="auto"/>
          <w:sz w:val="24"/>
          <w:szCs w:val="24"/>
          <w:cs/>
          <w:lang w:val="en-US" w:eastAsia="en-US"/>
        </w:rPr>
        <w:t>แดชบอร์ดสำหรับผู้บริหาร (</w:t>
      </w:r>
      <w:r w:rsidRPr="00783656">
        <w:rPr>
          <w:rFonts w:ascii="Tahoma" w:eastAsia="Times New Roman" w:hAnsi="Tahoma" w:cs="Tahoma"/>
          <w:b/>
          <w:bCs/>
          <w:color w:val="auto"/>
          <w:sz w:val="24"/>
          <w:szCs w:val="24"/>
          <w:lang w:val="en-US" w:eastAsia="en-US"/>
        </w:rPr>
        <w:t>Executive Dashboard)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>เครื่องมือนี้ช่วยให้ผู้บริหารสามารถติดตามตัวชี้วัดประสิทธิภาพของศูนย์บริการได้แบบเรียลไทม์ เช่น จำนวนเคสงานซ่อม, ระยะเวลาเฉลี่ย, และคะแนนความพึงพอใจของลูกค้า สิ่งนี้ช่วยให้ผู้บริหารสามารถ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</w:t>
      </w:r>
      <w:r w:rsidRPr="00783656">
        <w:rPr>
          <w:rFonts w:ascii="Tahoma" w:eastAsia="Times New Roman" w:hAnsi="Tahoma" w:cs="Tahoma"/>
          <w:b/>
          <w:bCs/>
          <w:color w:val="auto"/>
          <w:sz w:val="24"/>
          <w:szCs w:val="24"/>
          <w:cs/>
          <w:lang w:val="en-US" w:eastAsia="en-US"/>
        </w:rPr>
        <w:t>"นิ่ง แต่ไม่เฉื่อย"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>โดยใช้ข้อมูลจริงในการตัดสินใจที่แม่นยำเพื่อปรับปรุงประสิทธิภาพของทีมช่างอย่างต่อเนื่อง</w:t>
      </w:r>
    </w:p>
    <w:p w14:paraId="2C2FD7B0" w14:textId="77777777" w:rsidR="00783656" w:rsidRPr="00783656" w:rsidRDefault="00783656" w:rsidP="007836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</w:pPr>
      <w:r w:rsidRPr="00783656">
        <w:rPr>
          <w:rFonts w:ascii="Tahoma" w:eastAsia="Times New Roman" w:hAnsi="Tahoma" w:cs="Tahoma"/>
          <w:b/>
          <w:bCs/>
          <w:color w:val="auto"/>
          <w:sz w:val="24"/>
          <w:szCs w:val="24"/>
          <w:cs/>
          <w:lang w:val="en-US" w:eastAsia="en-US"/>
        </w:rPr>
        <w:t>ระบบอนุมัติอัตโนมัติ (</w:t>
      </w:r>
      <w:r w:rsidRPr="00783656">
        <w:rPr>
          <w:rFonts w:ascii="Tahoma" w:eastAsia="Times New Roman" w:hAnsi="Tahoma" w:cs="Tahoma"/>
          <w:b/>
          <w:bCs/>
          <w:color w:val="auto"/>
          <w:sz w:val="24"/>
          <w:szCs w:val="24"/>
          <w:lang w:val="en-US" w:eastAsia="en-US"/>
        </w:rPr>
        <w:t>Automated Approval System)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>ฟังก์ชันที่ให้ลูกค้าอนุมัติใบเสนอราคาผ่านมือถือ ช่วยลดขั้นตอนที่ยุ่งยากและเพิ่มความรวดเร็วในการดำเนินงาน ซึ่งสอดคล้องกับการตัดสินใจที่แม่นยำและมีเป้าหมาย สะท้อนถึงการเคลื่อนไหวที่เด็ดขาดและมีประสิทธิภาพตามแบบฉบับของ "เจ้าป่า"</w:t>
      </w:r>
    </w:p>
    <w:p w14:paraId="42724C89" w14:textId="77777777" w:rsidR="00783656" w:rsidRPr="00783656" w:rsidRDefault="00783656" w:rsidP="0078365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</w:pP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>ขีดความสามารถทั้งหมดนี้ทำงานร่วมกันเพื่อสร้างระบบนิเวศบริการที่สมบูรณ์แบบ ซึ่งไม่เพียงแต่ตอบสนองความต้องการของลูกค้า แต่ยังสร้างมาตรฐานใหม่ที่ยั่งยืนให้กับอุตสาหกรรม</w:t>
      </w:r>
    </w:p>
    <w:p w14:paraId="35EEF631" w14:textId="77777777" w:rsidR="00783656" w:rsidRPr="00783656" w:rsidRDefault="00783656" w:rsidP="00783656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auto"/>
          <w:sz w:val="36"/>
          <w:szCs w:val="36"/>
          <w:lang w:val="en-US" w:eastAsia="en-US"/>
        </w:rPr>
      </w:pPr>
      <w:r w:rsidRPr="00783656">
        <w:rPr>
          <w:rFonts w:ascii="Tahoma" w:eastAsia="Times New Roman" w:hAnsi="Tahoma" w:cs="Tahoma"/>
          <w:b/>
          <w:bCs/>
          <w:color w:val="auto"/>
          <w:sz w:val="36"/>
          <w:szCs w:val="36"/>
          <w:cs/>
          <w:lang w:val="en-US" w:eastAsia="en-US"/>
        </w:rPr>
        <w:t>6. บทสรุป: การวางรากฐานสู่ความเป็นเลิศที่ยั่งยืน</w:t>
      </w:r>
    </w:p>
    <w:p w14:paraId="2B678826" w14:textId="77777777" w:rsidR="00783656" w:rsidRPr="00783656" w:rsidRDefault="00783656" w:rsidP="0078365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</w:pP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 xml:space="preserve">ระบบ 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CRM "DALAYAR </w:t>
      </w:r>
      <w:proofErr w:type="spellStart"/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>SpotFix</w:t>
      </w:r>
      <w:proofErr w:type="spellEnd"/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 Pro"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>ไม่ใช่เป็นเพียงการลงทุนในเครื่องมือทางเทคโนโลยี แต่คือการลงทุนในหัวใจของการดำเนินกลยุทธ์ที่มุ่งสร้างความไว้วางใจผ่านความชัดเจนและความเป็นมืออาชีพ ระบบนี้คือการแปรเปลี่ยนปรัชญา "เจ้าป่า" จากแนวคิดเชิงนามธรรมให้กลายเป็นกระบวนการทำงานที่จับต้องได้และส่งมอบคุณค่าที่แท้จริงให้กับลูกค้า การลงทุนในระบบนี้เปรียบเสมือนการสร้าง "ปราการป้องกันเชิงแข่งขัน" (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Competitive Moat)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 xml:space="preserve">ที่ทำให้รูปแบบการบริการของ 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DALAYAR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>ยากต่อการลอกเลียนแบบ</w:t>
      </w:r>
    </w:p>
    <w:p w14:paraId="3DDEE52F" w14:textId="77777777" w:rsidR="00783656" w:rsidRPr="00783656" w:rsidRDefault="00783656" w:rsidP="0078365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</w:pP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>สถาปัตยกรรมแบบโมดูลนี้ไม่เพียงแต่แข็งแกร่ง แต่ยังสามารถขยายขนาด (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Scalable)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 xml:space="preserve">ได้ ซึ่งช่วยให้ 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 xml:space="preserve">DALAYAR </w:t>
      </w: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>สามารถผนวกรวมบริการใหม่ๆ หรือขยายการดำเนินงานในอนาคตได้อย่างง่ายดายโดยไม่ต้องรื้อสถาปัตยกรรมหลักของระบบ นี่คือการสร้างโครงสร้างพื้นฐานที่สอดคล้องกับเป้าหมายระยะยาวในการเป็นมาตรฐานใหม่ด้านความปลอดภัยและบริการในอุตสาหกรรม</w:t>
      </w:r>
    </w:p>
    <w:p w14:paraId="2B0B0B93" w14:textId="77777777" w:rsidR="00783656" w:rsidRPr="00783656" w:rsidRDefault="00783656" w:rsidP="0078365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</w:pP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>ท้ายที่สุดแล้ว การพัฒนาระบบนี้คือการตอกย้ำความเชื่อมั่นขององค์กรที่ว่า ความเป็นเลิศไม่ได้เกิดขึ้นโดยบังเอิญ แต่เกิดจากการออกแบบอย่างมีวิสัยทัศน์และการลงมือทำอย่างมีหลักการ</w:t>
      </w:r>
    </w:p>
    <w:p w14:paraId="61C7D586" w14:textId="77777777" w:rsidR="00783656" w:rsidRPr="00783656" w:rsidRDefault="00783656" w:rsidP="0078365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</w:pPr>
      <w:r w:rsidRPr="00783656">
        <w:rPr>
          <w:rFonts w:ascii="Tahoma" w:eastAsia="Times New Roman" w:hAnsi="Tahoma" w:cs="Tahoma"/>
          <w:b/>
          <w:bCs/>
          <w:color w:val="auto"/>
          <w:sz w:val="24"/>
          <w:szCs w:val="24"/>
          <w:cs/>
          <w:lang w:val="en-US" w:eastAsia="en-US"/>
        </w:rPr>
        <w:t>"อย่าหยุดแค่คำว่า ‘พอใช้ได้’ ถ้าคุณเกิดมาเพื่อ ‘ยอดเยี่ยม’"</w:t>
      </w:r>
    </w:p>
    <w:p w14:paraId="4A576EB0" w14:textId="77777777" w:rsidR="00783656" w:rsidRPr="00783656" w:rsidRDefault="00783656" w:rsidP="0078365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</w:pPr>
      <w:r w:rsidRPr="00783656">
        <w:rPr>
          <w:rFonts w:ascii="Tahoma" w:eastAsia="Times New Roman" w:hAnsi="Tahoma" w:cs="Tahoma"/>
          <w:color w:val="auto"/>
          <w:sz w:val="24"/>
          <w:szCs w:val="24"/>
          <w:cs/>
          <w:lang w:val="en-US" w:eastAsia="en-US"/>
        </w:rPr>
        <w:t xml:space="preserve">—ปรัชญาการดำเนินงาน, </w:t>
      </w:r>
      <w:r w:rsidRPr="00783656">
        <w:rPr>
          <w:rFonts w:ascii="Tahoma" w:eastAsia="Times New Roman" w:hAnsi="Tahoma" w:cs="Tahoma"/>
          <w:color w:val="auto"/>
          <w:sz w:val="24"/>
          <w:szCs w:val="24"/>
          <w:lang w:val="en-US" w:eastAsia="en-US"/>
        </w:rPr>
        <w:t>DALAYAR</w:t>
      </w:r>
    </w:p>
    <w:p w14:paraId="6C13E2BE" w14:textId="606C053C" w:rsidR="008C09B7" w:rsidRDefault="008C09B7" w:rsidP="00C92482"/>
    <w:sectPr w:rsidR="008C09B7">
      <w:footerReference w:type="default" r:id="rId7"/>
      <w:pgSz w:w="11907" w:h="16839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8EA52B" w14:textId="77777777" w:rsidR="00F60114" w:rsidRDefault="00F60114">
      <w:pPr>
        <w:spacing w:after="0" w:line="240" w:lineRule="auto"/>
      </w:pPr>
      <w:r>
        <w:separator/>
      </w:r>
    </w:p>
  </w:endnote>
  <w:endnote w:type="continuationSeparator" w:id="0">
    <w:p w14:paraId="314EFBC9" w14:textId="77777777" w:rsidR="00F60114" w:rsidRDefault="00F60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72893270"/>
      <w:docPartObj>
        <w:docPartGallery w:val="Page Numbers (Top of Page)"/>
        <w:docPartUnique/>
      </w:docPartObj>
    </w:sdtPr>
    <w:sdtContent>
      <w:p w14:paraId="5007872E" w14:textId="77777777" w:rsidR="008C09B7" w:rsidRDefault="0042080B">
        <w:pPr>
          <w:pStyle w:val="a5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4AFB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6E215B" w14:textId="77777777" w:rsidR="00F60114" w:rsidRDefault="00F60114">
      <w:pPr>
        <w:spacing w:after="0" w:line="240" w:lineRule="auto"/>
      </w:pPr>
      <w:r>
        <w:separator/>
      </w:r>
    </w:p>
  </w:footnote>
  <w:footnote w:type="continuationSeparator" w:id="0">
    <w:p w14:paraId="6645A0B1" w14:textId="77777777" w:rsidR="00F60114" w:rsidRDefault="00F60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a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2223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3F41E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3415D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8110EC"/>
    <w:multiLevelType w:val="hybridMultilevel"/>
    <w:tmpl w:val="A330FC92"/>
    <w:lvl w:ilvl="0" w:tplc="0B66C61A">
      <w:start w:val="1"/>
      <w:numFmt w:val="decimal"/>
      <w:pStyle w:val="a0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65685">
    <w:abstractNumId w:val="1"/>
  </w:num>
  <w:num w:numId="2" w16cid:durableId="1456869597">
    <w:abstractNumId w:val="1"/>
    <w:lvlOverride w:ilvl="0">
      <w:startOverride w:val="1"/>
    </w:lvlOverride>
  </w:num>
  <w:num w:numId="3" w16cid:durableId="533471099">
    <w:abstractNumId w:val="3"/>
  </w:num>
  <w:num w:numId="4" w16cid:durableId="619729213">
    <w:abstractNumId w:val="0"/>
  </w:num>
  <w:num w:numId="5" w16cid:durableId="1975407406">
    <w:abstractNumId w:val="8"/>
  </w:num>
  <w:num w:numId="6" w16cid:durableId="919561074">
    <w:abstractNumId w:val="7"/>
  </w:num>
  <w:num w:numId="7" w16cid:durableId="1360466975">
    <w:abstractNumId w:val="2"/>
  </w:num>
  <w:num w:numId="8" w16cid:durableId="1209611807">
    <w:abstractNumId w:val="5"/>
  </w:num>
  <w:num w:numId="9" w16cid:durableId="1733578158">
    <w:abstractNumId w:val="4"/>
  </w:num>
  <w:num w:numId="10" w16cid:durableId="8603618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8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F5"/>
    <w:rsid w:val="001B4AFB"/>
    <w:rsid w:val="00364EF5"/>
    <w:rsid w:val="00395AC3"/>
    <w:rsid w:val="0042080B"/>
    <w:rsid w:val="004A105A"/>
    <w:rsid w:val="00783656"/>
    <w:rsid w:val="008C09B7"/>
    <w:rsid w:val="00C92482"/>
    <w:rsid w:val="00F6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059DB"/>
  <w15:chartTrackingRefBased/>
  <w15:docId w15:val="{C06873DD-6CF6-FD4D-A531-E16B00FDF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2080B"/>
    <w:rPr>
      <w:lang w:val="en-GB" w:bidi="th-TH"/>
    </w:rPr>
  </w:style>
  <w:style w:type="paragraph" w:styleId="1">
    <w:name w:val="heading 1"/>
    <w:basedOn w:val="a1"/>
    <w:next w:val="a1"/>
    <w:link w:val="10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a6">
    <w:name w:val="ท้ายกระดาษ อักขระ"/>
    <w:basedOn w:val="a2"/>
    <w:link w:val="a5"/>
    <w:uiPriority w:val="99"/>
    <w:rPr>
      <w:b/>
      <w:sz w:val="46"/>
    </w:rPr>
  </w:style>
  <w:style w:type="character" w:customStyle="1" w:styleId="10">
    <w:name w:val="หัวเรื่อง 1 อักขระ"/>
    <w:basedOn w:val="a2"/>
    <w:link w:val="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20">
    <w:name w:val="หัวเรื่อง 2 อักขระ"/>
    <w:basedOn w:val="a2"/>
    <w:link w:val="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a">
    <w:name w:val="List Bullet"/>
    <w:basedOn w:val="a1"/>
    <w:uiPriority w:val="10"/>
    <w:qFormat/>
    <w:pPr>
      <w:numPr>
        <w:numId w:val="7"/>
      </w:numPr>
      <w:spacing w:after="120"/>
    </w:pPr>
  </w:style>
  <w:style w:type="table" w:styleId="a7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Intense Quote"/>
    <w:basedOn w:val="a1"/>
    <w:next w:val="a1"/>
    <w:link w:val="a9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a9">
    <w:name w:val="ทำให้คำอ้างอิงเป็นสีเข้มขึ้น อักขระ"/>
    <w:basedOn w:val="a2"/>
    <w:link w:val="a8"/>
    <w:uiPriority w:val="30"/>
    <w:rPr>
      <w:b/>
      <w:iCs/>
      <w:sz w:val="56"/>
    </w:rPr>
  </w:style>
  <w:style w:type="table" w:customStyle="1" w:styleId="ModernPaper">
    <w:name w:val="Modern Paper"/>
    <w:basedOn w:val="a3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30">
    <w:name w:val="หัวเรื่อง 3 อักขระ"/>
    <w:basedOn w:val="a2"/>
    <w:link w:val="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40">
    <w:name w:val="หัวเรื่อง 4 อักขระ"/>
    <w:basedOn w:val="a2"/>
    <w:link w:val="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50">
    <w:name w:val="หัวเรื่อง 5 อักขระ"/>
    <w:basedOn w:val="a2"/>
    <w:link w:val="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60">
    <w:name w:val="หัวเรื่อง 6 อักขระ"/>
    <w:basedOn w:val="a2"/>
    <w:link w:val="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70">
    <w:name w:val="หัวเรื่อง 7 อักขระ"/>
    <w:basedOn w:val="a2"/>
    <w:link w:val="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80">
    <w:name w:val="หัวเรื่อง 8 อักขระ"/>
    <w:basedOn w:val="a2"/>
    <w:link w:val="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90">
    <w:name w:val="หัวเรื่อง 9 อักขระ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aa">
    <w:name w:val="Emphasis"/>
    <w:basedOn w:val="a2"/>
    <w:uiPriority w:val="20"/>
    <w:semiHidden/>
    <w:unhideWhenUsed/>
    <w:qFormat/>
    <w:rPr>
      <w:i w:val="0"/>
      <w:iCs/>
      <w:color w:val="E09B3B" w:themeColor="accent1"/>
    </w:rPr>
  </w:style>
  <w:style w:type="character" w:styleId="ab">
    <w:name w:val="Intense Emphasis"/>
    <w:basedOn w:val="a2"/>
    <w:uiPriority w:val="21"/>
    <w:semiHidden/>
    <w:unhideWhenUsed/>
    <w:qFormat/>
    <w:rPr>
      <w:b/>
      <w:i/>
      <w:iCs/>
      <w:color w:val="E09B3B" w:themeColor="accent1"/>
    </w:rPr>
  </w:style>
  <w:style w:type="character" w:styleId="ac">
    <w:name w:val="Strong"/>
    <w:basedOn w:val="a2"/>
    <w:uiPriority w:val="22"/>
    <w:semiHidden/>
    <w:unhideWhenUsed/>
    <w:qFormat/>
    <w:rPr>
      <w:b/>
      <w:bCs/>
    </w:rPr>
  </w:style>
  <w:style w:type="character" w:styleId="ad">
    <w:name w:val="Subtle Reference"/>
    <w:basedOn w:val="a2"/>
    <w:uiPriority w:val="31"/>
    <w:semiHidden/>
    <w:unhideWhenUsed/>
    <w:qFormat/>
    <w:rPr>
      <w:caps/>
      <w:smallCaps w:val="0"/>
      <w:color w:val="2A2A2A" w:themeColor="text2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af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0">
    <w:name w:val="caption"/>
    <w:basedOn w:val="a1"/>
    <w:next w:val="a1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af1">
    <w:name w:val="TOC Heading"/>
    <w:basedOn w:val="1"/>
    <w:next w:val="a1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af2">
    <w:name w:val="Title"/>
    <w:basedOn w:val="a1"/>
    <w:next w:val="a1"/>
    <w:link w:val="af3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af3">
    <w:name w:val="ชื่อเรื่อง อักขระ"/>
    <w:basedOn w:val="a2"/>
    <w:link w:val="af2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af4">
    <w:name w:val="Subtitle"/>
    <w:basedOn w:val="a1"/>
    <w:next w:val="a1"/>
    <w:link w:val="af5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af5">
    <w:name w:val="ชื่อเรื่องรอง อักขระ"/>
    <w:basedOn w:val="a2"/>
    <w:link w:val="af4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af6">
    <w:name w:val="Placeholder Text"/>
    <w:basedOn w:val="a2"/>
    <w:uiPriority w:val="99"/>
    <w:semiHidden/>
    <w:rPr>
      <w:color w:val="808080"/>
    </w:rPr>
  </w:style>
  <w:style w:type="character" w:styleId="af7">
    <w:name w:val="Subtle Emphasis"/>
    <w:basedOn w:val="a2"/>
    <w:uiPriority w:val="19"/>
    <w:semiHidden/>
    <w:unhideWhenUsed/>
    <w:qFormat/>
    <w:rPr>
      <w:i/>
      <w:iCs/>
      <w:color w:val="2A2A2A" w:themeColor="text2"/>
    </w:rPr>
  </w:style>
  <w:style w:type="paragraph" w:styleId="af8">
    <w:name w:val="Quote"/>
    <w:basedOn w:val="a1"/>
    <w:next w:val="a1"/>
    <w:link w:val="af9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af9">
    <w:name w:val="คำอ้างอิง อักขระ"/>
    <w:basedOn w:val="a2"/>
    <w:link w:val="af8"/>
    <w:uiPriority w:val="29"/>
    <w:rPr>
      <w:iCs/>
      <w:sz w:val="60"/>
    </w:rPr>
  </w:style>
  <w:style w:type="paragraph" w:styleId="afa">
    <w:name w:val="header"/>
    <w:basedOn w:val="a1"/>
    <w:link w:val="afb"/>
    <w:uiPriority w:val="99"/>
    <w:unhideWhenUsed/>
    <w:qFormat/>
    <w:pPr>
      <w:spacing w:after="0" w:line="240" w:lineRule="auto"/>
    </w:pPr>
  </w:style>
  <w:style w:type="character" w:customStyle="1" w:styleId="afb">
    <w:name w:val="หัวกระดาษ อักขระ"/>
    <w:basedOn w:val="a2"/>
    <w:link w:val="afa"/>
    <w:uiPriority w:val="99"/>
  </w:style>
  <w:style w:type="paragraph" w:styleId="a0">
    <w:name w:val="List Number"/>
    <w:basedOn w:val="a1"/>
    <w:uiPriority w:val="11"/>
    <w:qFormat/>
    <w:pPr>
      <w:numPr>
        <w:numId w:val="6"/>
      </w:numPr>
      <w:spacing w:after="120"/>
    </w:pPr>
  </w:style>
  <w:style w:type="paragraph" w:styleId="afc">
    <w:name w:val="Block Text"/>
    <w:basedOn w:val="a1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B138C3D7-30A3-2346-A741-780A7DA21688%7dtf50002028.dotx" TargetMode="External" 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{B138C3D7-30A3-2346-A741-780A7DA21688}tf50002028.dotx</Template>
  <TotalTime>3</TotalTime>
  <Pages>1</Pages>
  <Words>1684</Words>
  <Characters>9605</Characters>
  <Application>Microsoft Office Word</Application>
  <DocSecurity>0</DocSecurity>
  <Lines>80</Lines>
  <Paragraphs>22</Paragraphs>
  <ScaleCrop>false</ScaleCrop>
  <Company/>
  <LinksUpToDate>false</LinksUpToDate>
  <CharactersWithSpaces>11267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Yaradin Minyan</dc:creator>
  <cp:keywords/>
  <dc:description/>
  <cp:lastModifiedBy>Yaradin Minyan</cp:lastModifiedBy>
  <cp:revision>5</cp:revision>
  <dcterms:created xsi:type="dcterms:W3CDTF">2025-10-22T05:47:00Z</dcterms:created>
  <dcterms:modified xsi:type="dcterms:W3CDTF">2025-10-22T05:50:00Z</dcterms:modified>
</cp:coreProperties>
</file>